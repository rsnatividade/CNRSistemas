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D7" w:rsidRPr="002D0762" w:rsidRDefault="000740C7" w:rsidP="000740C7">
      <w:pPr>
        <w:pStyle w:val="Ttulo"/>
        <w:jc w:val="right"/>
      </w:pPr>
      <w:r w:rsidRPr="002D0762">
        <w:fldChar w:fldCharType="begin"/>
      </w:r>
      <w:r w:rsidRPr="002D0762">
        <w:instrText xml:space="preserve"> SUBJECT  "CNR Sistemas"  \* MERGEFORMAT </w:instrText>
      </w:r>
      <w:r w:rsidRPr="002D0762">
        <w:fldChar w:fldCharType="separate"/>
      </w:r>
      <w:r w:rsidRPr="002D0762">
        <w:t>CNR Sistemas</w:t>
      </w:r>
      <w:r w:rsidRPr="002D0762">
        <w:fldChar w:fldCharType="end"/>
      </w:r>
    </w:p>
    <w:p w:rsidR="00E71ED7" w:rsidRPr="002D0762" w:rsidRDefault="009E4579" w:rsidP="000740C7">
      <w:pPr>
        <w:pStyle w:val="Ttulo"/>
        <w:jc w:val="right"/>
      </w:pPr>
      <w:fldSimple w:instr=" TITLE  \* MERGEFORMAT ">
        <w:r w:rsidR="00153F95" w:rsidRPr="002D0762">
          <w:t>Visão de Projeto</w:t>
        </w:r>
      </w:fldSimple>
    </w:p>
    <w:p w:rsidR="00E71ED7" w:rsidRPr="002D0762" w:rsidRDefault="00E71ED7">
      <w:pPr>
        <w:pStyle w:val="Ttulo"/>
        <w:jc w:val="right"/>
        <w:rPr>
          <w:rFonts w:ascii="Calibri" w:hAnsi="Calibri"/>
        </w:rPr>
      </w:pPr>
    </w:p>
    <w:p w:rsidR="00E71ED7" w:rsidRPr="002D0762" w:rsidRDefault="00E71ED7" w:rsidP="002D0762">
      <w:pPr>
        <w:pStyle w:val="Subttulo"/>
        <w:rPr>
          <w:lang w:val="pt-BR"/>
        </w:rPr>
      </w:pPr>
      <w:r w:rsidRPr="002D0762">
        <w:rPr>
          <w:lang w:val="pt-BR"/>
        </w:rPr>
        <w:t xml:space="preserve">Versão </w:t>
      </w:r>
      <w:r w:rsidR="00950857" w:rsidRPr="002D0762">
        <w:rPr>
          <w:lang w:val="pt-BR"/>
        </w:rPr>
        <w:t>1.0</w:t>
      </w:r>
    </w:p>
    <w:p w:rsidR="00E71ED7" w:rsidRPr="002D0762" w:rsidRDefault="00E71ED7">
      <w:pPr>
        <w:rPr>
          <w:rFonts w:ascii="Calibri" w:hAnsi="Calibri"/>
        </w:rPr>
        <w:sectPr w:rsidR="00E71ED7" w:rsidRPr="002D0762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71ED7" w:rsidRDefault="00E71ED7" w:rsidP="002D0762">
      <w:pPr>
        <w:pStyle w:val="Ttulo"/>
      </w:pPr>
      <w:r w:rsidRPr="002D0762">
        <w:lastRenderedPageBreak/>
        <w:t>Histórico da Revisão</w:t>
      </w:r>
    </w:p>
    <w:p w:rsidR="002D0762" w:rsidRPr="002D0762" w:rsidRDefault="002D0762" w:rsidP="002D076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1ED7" w:rsidRPr="002D07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jc w:val="center"/>
              <w:rPr>
                <w:rStyle w:val="Forte"/>
              </w:rPr>
            </w:pPr>
            <w:r w:rsidRPr="002D0762">
              <w:rPr>
                <w:rStyle w:val="Forte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jc w:val="center"/>
              <w:rPr>
                <w:rStyle w:val="Forte"/>
              </w:rPr>
            </w:pPr>
            <w:r w:rsidRPr="002D0762">
              <w:rPr>
                <w:rStyle w:val="Forte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jc w:val="center"/>
              <w:rPr>
                <w:rStyle w:val="Forte"/>
              </w:rPr>
            </w:pPr>
            <w:r w:rsidRPr="002D0762">
              <w:rPr>
                <w:rStyle w:val="Forte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jc w:val="center"/>
              <w:rPr>
                <w:rStyle w:val="Forte"/>
              </w:rPr>
            </w:pPr>
            <w:r w:rsidRPr="002D0762">
              <w:rPr>
                <w:rStyle w:val="Forte"/>
              </w:rPr>
              <w:t>Autor</w:t>
            </w:r>
          </w:p>
        </w:tc>
      </w:tr>
      <w:tr w:rsidR="00E71ED7" w:rsidRPr="002D07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950857" w:rsidP="002D0762">
            <w:pPr>
              <w:pStyle w:val="SemEspaamento"/>
            </w:pPr>
            <w:r w:rsidRPr="002D0762">
              <w:t>26/05/2015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950857" w:rsidP="002D0762">
            <w:pPr>
              <w:pStyle w:val="SemEspaamento"/>
            </w:pPr>
            <w:r w:rsidRPr="002D0762"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950857" w:rsidP="002D0762">
            <w:pPr>
              <w:pStyle w:val="SemEspaamento"/>
            </w:pPr>
            <w:r w:rsidRPr="002D0762"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</w:tr>
      <w:tr w:rsidR="00E71ED7" w:rsidRPr="002D07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</w:tr>
      <w:tr w:rsidR="00E71ED7" w:rsidRPr="002D07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</w:tr>
      <w:tr w:rsidR="00E71ED7" w:rsidRPr="002D07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</w:tr>
    </w:tbl>
    <w:p w:rsidR="00E71ED7" w:rsidRPr="002D0762" w:rsidRDefault="00E71ED7">
      <w:pPr>
        <w:rPr>
          <w:rFonts w:ascii="Calibri" w:hAnsi="Calibri"/>
        </w:rPr>
      </w:pPr>
    </w:p>
    <w:p w:rsidR="00E71ED7" w:rsidRPr="002D0762" w:rsidRDefault="00E71ED7" w:rsidP="002D0762">
      <w:pPr>
        <w:pStyle w:val="Ttulo"/>
      </w:pPr>
      <w:r w:rsidRPr="002D0762">
        <w:br w:type="page"/>
      </w:r>
      <w:r w:rsidRPr="002D0762">
        <w:lastRenderedPageBreak/>
        <w:t>Índice Analítico</w:t>
      </w:r>
    </w:p>
    <w:p w:rsidR="00CC5A73" w:rsidRDefault="00E71ED7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TOC \o "1-3" </w:instrText>
      </w:r>
      <w:r w:rsidRPr="002D0762">
        <w:rPr>
          <w:rStyle w:val="TtulodoLivro"/>
        </w:rPr>
        <w:fldChar w:fldCharType="separate"/>
      </w:r>
      <w:r w:rsidR="00CC5A73" w:rsidRPr="00A27C84">
        <w:rPr>
          <w:noProof/>
        </w:rPr>
        <w:t>1.</w:t>
      </w:r>
      <w:r w:rsidR="00CC5A73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CC5A73" w:rsidRPr="00A27C84">
        <w:rPr>
          <w:noProof/>
        </w:rPr>
        <w:t>INTRODUÇÃO</w:t>
      </w:r>
      <w:r w:rsidR="00CC5A73">
        <w:rPr>
          <w:noProof/>
        </w:rPr>
        <w:tab/>
      </w:r>
      <w:r w:rsidR="00CC5A73">
        <w:rPr>
          <w:noProof/>
        </w:rPr>
        <w:fldChar w:fldCharType="begin"/>
      </w:r>
      <w:r w:rsidR="00CC5A73">
        <w:rPr>
          <w:noProof/>
        </w:rPr>
        <w:instrText xml:space="preserve"> PAGEREF _Toc421569167 \h </w:instrText>
      </w:r>
      <w:r w:rsidR="00CC5A73">
        <w:rPr>
          <w:noProof/>
        </w:rPr>
      </w:r>
      <w:r w:rsidR="00CC5A73">
        <w:rPr>
          <w:noProof/>
        </w:rPr>
        <w:fldChar w:fldCharType="separate"/>
      </w:r>
      <w:r w:rsidR="00CC5A73">
        <w:rPr>
          <w:noProof/>
        </w:rPr>
        <w:t>4</w:t>
      </w:r>
      <w:r w:rsidR="00CC5A73">
        <w:rPr>
          <w:noProof/>
        </w:rPr>
        <w:fldChar w:fldCharType="end"/>
      </w:r>
    </w:p>
    <w:p w:rsidR="00CC5A73" w:rsidRDefault="00CC5A7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caps/>
          <w:noProof/>
        </w:rPr>
        <w:t>1.1.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caps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C5A73" w:rsidRDefault="00CC5A7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caps/>
          <w:noProof/>
        </w:rPr>
        <w:t>1.2.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caps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C5A73" w:rsidRDefault="00CC5A7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caps/>
          <w:noProof/>
        </w:rPr>
        <w:t>1.3.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caps/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C5A73" w:rsidRDefault="00CC5A7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5A73" w:rsidRDefault="00CC5A7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C5A73" w:rsidRDefault="00CC5A7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noProof/>
        </w:rPr>
        <w:t>DIAGNÓSTICO ATUAL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C5A73" w:rsidRDefault="00CC5A7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C5A73" w:rsidRDefault="00CC5A7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caps/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caps/>
          <w:noProof/>
        </w:rPr>
        <w:t>CONCORRENTES DO MERCADO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C5A73" w:rsidRDefault="00CC5A7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caps/>
          <w:noProof/>
        </w:rPr>
        <w:t>6.1.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caps/>
          <w:noProof/>
        </w:rPr>
        <w:t>&lt;Nome da Alternativa 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C5A73" w:rsidRDefault="00CC5A7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noProof/>
        </w:rPr>
        <w:t>ALTERNATIVA RECOMENDADA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C5A73" w:rsidRDefault="00CC5A7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caps/>
          <w:noProof/>
        </w:rPr>
        <w:t>7.1.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caps/>
          <w:noProof/>
        </w:rPr>
        <w:t>Benefícios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C5A73" w:rsidRDefault="00CC5A7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caps/>
          <w:noProof/>
        </w:rPr>
        <w:t>7.2.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caps/>
          <w:noProof/>
        </w:rPr>
        <w:t>Custos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C5A73" w:rsidRDefault="00CC5A7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caps/>
          <w:noProof/>
        </w:rPr>
        <w:t>7.2.1.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caps/>
          <w:noProof/>
        </w:rPr>
        <w:t>Custos Relacionados às Licenças de Softwares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C5A73" w:rsidRDefault="00CC5A7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caps/>
          <w:noProof/>
        </w:rPr>
        <w:t>7.2.2.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caps/>
          <w:noProof/>
        </w:rPr>
        <w:t>Custos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C5A73" w:rsidRDefault="00CC5A7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caps/>
          <w:noProof/>
        </w:rPr>
        <w:t>7.2.3.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caps/>
          <w:noProof/>
        </w:rPr>
        <w:t>Custo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C5A73" w:rsidRDefault="00CC5A7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caps/>
          <w:noProof/>
        </w:rPr>
        <w:t>7.2.4.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caps/>
          <w:noProof/>
        </w:rPr>
        <w:t>Custo Total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C5A73" w:rsidRDefault="00CC5A73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caps/>
          <w:noProof/>
        </w:rPr>
        <w:t>7.3.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caps/>
          <w:noProof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C5A73" w:rsidRDefault="00CC5A7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caps/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caps/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C5A73" w:rsidRDefault="00CC5A7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caps/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caps/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C5A73" w:rsidRDefault="00CC5A73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A27C84">
        <w:rPr>
          <w:caps/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A27C84">
        <w:rPr>
          <w:caps/>
          <w:noProof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_Toc421569187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E71ED7" w:rsidRPr="002D0762" w:rsidRDefault="00E71ED7" w:rsidP="002D0762">
      <w:pPr>
        <w:pStyle w:val="Ttulo"/>
      </w:pPr>
      <w:r w:rsidRPr="002D0762">
        <w:rPr>
          <w:rStyle w:val="TtulodoLivro"/>
        </w:rPr>
        <w:fldChar w:fldCharType="end"/>
      </w:r>
      <w:r w:rsidRPr="002D0762">
        <w:br w:type="page"/>
      </w:r>
      <w:fldSimple w:instr=" TITLE  \* MERGEFORMAT ">
        <w:r w:rsidR="00153F95" w:rsidRPr="002D0762">
          <w:t>Visão de Projeto</w:t>
        </w:r>
      </w:fldSimple>
      <w:r w:rsidRPr="002D0762">
        <w:t xml:space="preserve"> </w:t>
      </w:r>
    </w:p>
    <w:p w:rsidR="00950857" w:rsidRPr="002D0762" w:rsidRDefault="006C7E63" w:rsidP="00AA1922">
      <w:pPr>
        <w:pStyle w:val="Ttulo1"/>
        <w:numPr>
          <w:ilvl w:val="0"/>
          <w:numId w:val="25"/>
        </w:numPr>
        <w:tabs>
          <w:tab w:val="left" w:pos="284"/>
        </w:tabs>
        <w:rPr>
          <w:rStyle w:val="Forte"/>
          <w:b/>
        </w:rPr>
      </w:pPr>
      <w:bookmarkStart w:id="0" w:name="_Toc456598586"/>
      <w:bookmarkStart w:id="1" w:name="_Toc421569167"/>
      <w:r w:rsidRPr="002D0762">
        <w:rPr>
          <w:rStyle w:val="Forte"/>
          <w:b/>
        </w:rPr>
        <w:t>INTRODUÇÃO</w:t>
      </w:r>
      <w:bookmarkEnd w:id="0"/>
      <w:bookmarkEnd w:id="1"/>
    </w:p>
    <w:p w:rsidR="00950857" w:rsidRDefault="005F130A" w:rsidP="00AA1922">
      <w:pPr>
        <w:pStyle w:val="Ttulo2"/>
        <w:numPr>
          <w:ilvl w:val="1"/>
          <w:numId w:val="25"/>
        </w:numPr>
        <w:tabs>
          <w:tab w:val="left" w:pos="0"/>
          <w:tab w:val="left" w:pos="284"/>
        </w:tabs>
        <w:rPr>
          <w:rStyle w:val="Forte"/>
          <w:b/>
          <w:caps/>
        </w:rPr>
      </w:pPr>
      <w:bookmarkStart w:id="2" w:name="_Toc158610488"/>
      <w:bookmarkStart w:id="3" w:name="_Toc177737357"/>
      <w:bookmarkStart w:id="4" w:name="_Toc421569168"/>
      <w:r w:rsidRPr="00415BBC">
        <w:rPr>
          <w:rStyle w:val="Forte"/>
          <w:b/>
          <w:caps/>
        </w:rPr>
        <w:t>Finalidade</w:t>
      </w:r>
      <w:bookmarkEnd w:id="2"/>
      <w:bookmarkEnd w:id="3"/>
      <w:bookmarkEnd w:id="4"/>
    </w:p>
    <w:p w:rsidR="007E5B52" w:rsidRPr="009C6717" w:rsidRDefault="007E5B52" w:rsidP="009C6717">
      <w:pPr>
        <w:pStyle w:val="PargrafodaLista"/>
      </w:pPr>
      <w:r w:rsidRPr="009C6717">
        <w:t>Neste documento demonstra-se toda a documentação envolvida no processo de desenvolvimento de um projeto de software</w:t>
      </w:r>
      <w:r w:rsidR="009C6717">
        <w:t xml:space="preserve"> para gestão de uma oficina mecânica</w:t>
      </w:r>
      <w:r w:rsidRPr="009C6717">
        <w:t>. A premissa para necessidade de um sistema para um cliente é a necessidade de coleta de dados e a geração de informação sobre os processos e regras de negócio. No texto serão explanadas todas as informações sobre a problemática, a solução proposta e as informações que criam a visão do projeto.</w:t>
      </w:r>
    </w:p>
    <w:p w:rsidR="007E5B52" w:rsidRPr="007E5B52" w:rsidRDefault="009C6717" w:rsidP="007E5B52">
      <w:pPr>
        <w:pStyle w:val="PargrafodaLista"/>
      </w:pPr>
      <w:r>
        <w:t>A visão de projeto possui como público alvo todos os envolvidos com projeto para definir uma única ideia compartilhada entre os e</w:t>
      </w:r>
      <w:r w:rsidR="00210C3D">
        <w:t xml:space="preserve">nvolvidos no projeto. Entre os envolvidos podemos caracterizar, neste documento, como: </w:t>
      </w:r>
      <w:r w:rsidR="004676AB">
        <w:t xml:space="preserve">A equipe responsável pelo desenvolvimento do projeto denominado equipe de desenvolvimento. </w:t>
      </w:r>
      <w:r w:rsidR="00210C3D">
        <w:t>O</w:t>
      </w:r>
      <w:r>
        <w:t xml:space="preserve"> </w:t>
      </w:r>
      <w:r w:rsidR="00210C3D">
        <w:t>detentor do problema</w:t>
      </w:r>
      <w:r w:rsidR="00717AC6">
        <w:t>,</w:t>
      </w:r>
      <w:r>
        <w:t xml:space="preserve"> </w:t>
      </w:r>
      <w:r w:rsidR="00210C3D">
        <w:t>que o projeto visa satisfazer</w:t>
      </w:r>
      <w:r w:rsidR="00717AC6">
        <w:t>,</w:t>
      </w:r>
      <w:r w:rsidR="00210C3D">
        <w:t xml:space="preserve"> denominado</w:t>
      </w:r>
      <w:r>
        <w:t xml:space="preserve"> cliente.</w:t>
      </w:r>
      <w:r w:rsidR="004676AB">
        <w:t xml:space="preserve"> </w:t>
      </w:r>
    </w:p>
    <w:p w:rsidR="00950857" w:rsidRPr="00415BBC" w:rsidRDefault="005F130A" w:rsidP="00AA1922">
      <w:pPr>
        <w:pStyle w:val="Ttulo2"/>
        <w:numPr>
          <w:ilvl w:val="1"/>
          <w:numId w:val="25"/>
        </w:numPr>
        <w:tabs>
          <w:tab w:val="left" w:pos="284"/>
        </w:tabs>
        <w:rPr>
          <w:rStyle w:val="Forte"/>
          <w:b/>
          <w:caps/>
        </w:rPr>
      </w:pPr>
      <w:bookmarkStart w:id="5" w:name="_Toc158610489"/>
      <w:bookmarkStart w:id="6" w:name="_Toc177737358"/>
      <w:bookmarkStart w:id="7" w:name="_Toc421569169"/>
      <w:r w:rsidRPr="00415BBC">
        <w:rPr>
          <w:rStyle w:val="Forte"/>
          <w:b/>
          <w:caps/>
        </w:rPr>
        <w:t xml:space="preserve">Definições, Acrônimos e </w:t>
      </w:r>
      <w:proofErr w:type="gramStart"/>
      <w:r w:rsidRPr="00415BBC">
        <w:rPr>
          <w:rStyle w:val="Forte"/>
          <w:b/>
          <w:caps/>
        </w:rPr>
        <w:t>Abreviações</w:t>
      </w:r>
      <w:bookmarkEnd w:id="5"/>
      <w:bookmarkEnd w:id="6"/>
      <w:bookmarkEnd w:id="7"/>
      <w:proofErr w:type="gramEnd"/>
    </w:p>
    <w:p w:rsidR="005F130A" w:rsidRDefault="005F130A" w:rsidP="00AA1922">
      <w:pPr>
        <w:pStyle w:val="Ttulo2"/>
        <w:numPr>
          <w:ilvl w:val="1"/>
          <w:numId w:val="25"/>
        </w:numPr>
        <w:tabs>
          <w:tab w:val="left" w:pos="284"/>
        </w:tabs>
        <w:rPr>
          <w:rStyle w:val="Forte"/>
          <w:b/>
          <w:caps/>
        </w:rPr>
      </w:pPr>
      <w:bookmarkStart w:id="8" w:name="_Toc158610490"/>
      <w:bookmarkStart w:id="9" w:name="_Toc177737359"/>
      <w:bookmarkStart w:id="10" w:name="_Toc421569170"/>
      <w:r w:rsidRPr="00415BBC">
        <w:rPr>
          <w:rStyle w:val="Forte"/>
          <w:b/>
          <w:caps/>
        </w:rPr>
        <w:t>Visão Geral</w:t>
      </w:r>
      <w:bookmarkEnd w:id="8"/>
      <w:bookmarkEnd w:id="9"/>
      <w:bookmarkEnd w:id="10"/>
    </w:p>
    <w:p w:rsidR="003661E7" w:rsidRDefault="003661E7">
      <w:pPr>
        <w:widowControl/>
        <w:autoSpaceDE/>
        <w:autoSpaceDN/>
        <w:spacing w:line="240" w:lineRule="auto"/>
      </w:pPr>
      <w:r>
        <w:br w:type="page"/>
      </w:r>
    </w:p>
    <w:p w:rsidR="00950857" w:rsidRDefault="00C35303" w:rsidP="00AA1922">
      <w:pPr>
        <w:pStyle w:val="Ttulo1"/>
        <w:numPr>
          <w:ilvl w:val="0"/>
          <w:numId w:val="25"/>
        </w:numPr>
        <w:tabs>
          <w:tab w:val="left" w:pos="284"/>
        </w:tabs>
        <w:autoSpaceDE/>
        <w:autoSpaceDN/>
        <w:rPr>
          <w:rStyle w:val="Forte"/>
          <w:b/>
        </w:rPr>
      </w:pPr>
      <w:bookmarkStart w:id="11" w:name="_Toc421569171"/>
      <w:bookmarkStart w:id="12" w:name="_Toc4864826"/>
      <w:bookmarkStart w:id="13" w:name="_Toc2128460"/>
      <w:r w:rsidRPr="002D0762">
        <w:rPr>
          <w:rStyle w:val="Forte"/>
          <w:b/>
        </w:rPr>
        <w:lastRenderedPageBreak/>
        <w:t>OBJETIVO</w:t>
      </w:r>
      <w:bookmarkEnd w:id="11"/>
    </w:p>
    <w:p w:rsidR="00AC3C37" w:rsidRDefault="00AC3C37" w:rsidP="00AC3C37">
      <w:pPr>
        <w:pStyle w:val="PargrafodaLista"/>
        <w:rPr>
          <w:sz w:val="23"/>
          <w:szCs w:val="23"/>
        </w:rPr>
      </w:pPr>
      <w:r>
        <w:t xml:space="preserve">O projeto visa sistematizar todo o ciclo da atividade da oficina mecânica, que compreende o reparo automotivo. Devera gerar </w:t>
      </w:r>
      <w:r w:rsidR="00F32E35">
        <w:t>o</w:t>
      </w:r>
      <w:r>
        <w:t xml:space="preserve"> orçamento, a ordem de serviço, a execução do reparo e o faturar o reparo realizado</w:t>
      </w:r>
      <w:r w:rsidR="00EB0503">
        <w:t xml:space="preserve"> e as peças substituídas quando houver</w:t>
      </w:r>
      <w:r>
        <w:rPr>
          <w:sz w:val="23"/>
          <w:szCs w:val="23"/>
        </w:rPr>
        <w:t>.</w:t>
      </w:r>
      <w:r w:rsidR="00EB0503">
        <w:rPr>
          <w:sz w:val="23"/>
          <w:szCs w:val="23"/>
        </w:rPr>
        <w:t xml:space="preserve"> Deverá ter controle sobre os clientes, seus veículos e o funcionário responsável pelo atendimento que receberá comissão nos valores cobrados. </w:t>
      </w:r>
      <w:r w:rsidR="00F32E35">
        <w:rPr>
          <w:sz w:val="23"/>
          <w:szCs w:val="23"/>
        </w:rPr>
        <w:t>P</w:t>
      </w:r>
      <w:r>
        <w:rPr>
          <w:sz w:val="23"/>
          <w:szCs w:val="23"/>
        </w:rPr>
        <w:t>rover toda a posição das finanças, quais os valores para receber e pagar.</w:t>
      </w:r>
      <w:r w:rsidR="00EB0503">
        <w:rPr>
          <w:sz w:val="23"/>
          <w:szCs w:val="23"/>
        </w:rPr>
        <w:t xml:space="preserve"> Atuar no nível gerencial fornecendo relatórios sobre a atividade operacional e financeira da empresa</w:t>
      </w:r>
      <w:r w:rsidR="00DA6F64">
        <w:rPr>
          <w:sz w:val="23"/>
          <w:szCs w:val="23"/>
        </w:rPr>
        <w:t>, c</w:t>
      </w:r>
      <w:r w:rsidR="00DA6F64" w:rsidRPr="00DA6F64">
        <w:rPr>
          <w:sz w:val="23"/>
          <w:szCs w:val="23"/>
        </w:rPr>
        <w:t xml:space="preserve">om isso </w:t>
      </w:r>
      <w:r w:rsidR="00DA6F64">
        <w:rPr>
          <w:sz w:val="23"/>
          <w:szCs w:val="23"/>
        </w:rPr>
        <w:t>tornar</w:t>
      </w:r>
      <w:r w:rsidR="00DA6F64" w:rsidRPr="00DA6F64">
        <w:rPr>
          <w:sz w:val="23"/>
          <w:szCs w:val="23"/>
        </w:rPr>
        <w:t xml:space="preserve"> possível ter </w:t>
      </w:r>
      <w:r w:rsidR="00DA6F64">
        <w:rPr>
          <w:sz w:val="23"/>
          <w:szCs w:val="23"/>
        </w:rPr>
        <w:t>dados estratégicos para decisões</w:t>
      </w:r>
      <w:r w:rsidR="00EB0503">
        <w:rPr>
          <w:sz w:val="23"/>
          <w:szCs w:val="23"/>
        </w:rPr>
        <w:t>.</w:t>
      </w:r>
    </w:p>
    <w:p w:rsidR="003661E7" w:rsidRPr="003661E7" w:rsidRDefault="003661E7" w:rsidP="003661E7">
      <w:pPr>
        <w:widowControl/>
        <w:autoSpaceDE/>
        <w:autoSpaceDN/>
        <w:spacing w:line="240" w:lineRule="auto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950857" w:rsidRDefault="00C35303" w:rsidP="00AA1922">
      <w:pPr>
        <w:pStyle w:val="Ttulo1"/>
        <w:numPr>
          <w:ilvl w:val="0"/>
          <w:numId w:val="25"/>
        </w:numPr>
        <w:tabs>
          <w:tab w:val="left" w:pos="284"/>
        </w:tabs>
        <w:autoSpaceDE/>
        <w:autoSpaceDN/>
        <w:rPr>
          <w:rStyle w:val="Forte"/>
          <w:b/>
        </w:rPr>
      </w:pPr>
      <w:bookmarkStart w:id="14" w:name="_Toc421569172"/>
      <w:r w:rsidRPr="002D0762">
        <w:rPr>
          <w:rStyle w:val="Forte"/>
          <w:b/>
        </w:rPr>
        <w:lastRenderedPageBreak/>
        <w:t>ESCOPO</w:t>
      </w:r>
      <w:bookmarkEnd w:id="14"/>
    </w:p>
    <w:p w:rsidR="00EB0503" w:rsidRDefault="00EB0503" w:rsidP="00EB0503">
      <w:pPr>
        <w:pStyle w:val="PargrafodaLista"/>
      </w:pPr>
      <w:r>
        <w:t xml:space="preserve">O escopo do projeto </w:t>
      </w:r>
      <w:r w:rsidR="00170529">
        <w:t>visa delimitar</w:t>
      </w:r>
      <w:r>
        <w:t xml:space="preserve"> os pontos que serão e não ser</w:t>
      </w:r>
      <w:r w:rsidR="00170529">
        <w:t>ão cobertos pelo sistema, p</w:t>
      </w:r>
      <w:r>
        <w:t>ara atingir o objetivo do sistema e entregar</w:t>
      </w:r>
      <w:r w:rsidR="00170529">
        <w:t xml:space="preserve"> um produto dentro do esperado. Dentro das funcionalidades do sistema podemos modular:</w:t>
      </w:r>
    </w:p>
    <w:p w:rsidR="00C2610F" w:rsidRDefault="00170529" w:rsidP="0075272C">
      <w:pPr>
        <w:pStyle w:val="PargrafodaLista"/>
      </w:pPr>
      <w:r>
        <w:t>- Cadastros genéricos com informações pertinentes a todo o sistema, neste caso se enquadram o c</w:t>
      </w:r>
      <w:r w:rsidR="00EB0503">
        <w:t xml:space="preserve">adastro de </w:t>
      </w:r>
      <w:r w:rsidR="00F13D20">
        <w:t xml:space="preserve">usuários, </w:t>
      </w:r>
      <w:r w:rsidR="00EB0503">
        <w:t>cidades</w:t>
      </w:r>
      <w:r>
        <w:t>,</w:t>
      </w:r>
      <w:r w:rsidR="00EB0503">
        <w:t xml:space="preserve"> empresa</w:t>
      </w:r>
      <w:r w:rsidR="0075272C">
        <w:t>,</w:t>
      </w:r>
      <w:r>
        <w:t xml:space="preserve"> pessoas</w:t>
      </w:r>
      <w:r w:rsidR="0075272C">
        <w:t xml:space="preserve"> e funcionários</w:t>
      </w:r>
      <w:r>
        <w:t>.</w:t>
      </w:r>
    </w:p>
    <w:p w:rsidR="0075272C" w:rsidRDefault="0075272C" w:rsidP="0075272C">
      <w:pPr>
        <w:pStyle w:val="PargrafodaLista"/>
      </w:pPr>
      <w:r>
        <w:t>-</w:t>
      </w:r>
      <w:r>
        <w:tab/>
        <w:t>Área de compra</w:t>
      </w:r>
      <w:r w:rsidR="00D56D56">
        <w:t xml:space="preserve">s com os cadastros de categorias, produtos </w:t>
      </w:r>
      <w:r>
        <w:t>e fornecedores.</w:t>
      </w:r>
    </w:p>
    <w:p w:rsidR="00070957" w:rsidRDefault="00070957" w:rsidP="00070957">
      <w:pPr>
        <w:pStyle w:val="PargrafodaLista"/>
      </w:pPr>
      <w:r>
        <w:t>-</w:t>
      </w:r>
      <w:r>
        <w:tab/>
        <w:t xml:space="preserve">Financeiro possuindo o cadastro grupo de receitas, </w:t>
      </w:r>
      <w:r w:rsidR="00324041">
        <w:t xml:space="preserve">grupo de despesas, </w:t>
      </w:r>
      <w:r>
        <w:t xml:space="preserve">despesas, </w:t>
      </w:r>
      <w:r w:rsidR="00324041">
        <w:t>receitas,</w:t>
      </w:r>
      <w:r>
        <w:t xml:space="preserve"> </w:t>
      </w:r>
      <w:r w:rsidR="004805FA">
        <w:t>contas a receber</w:t>
      </w:r>
      <w:r>
        <w:t xml:space="preserve"> e </w:t>
      </w:r>
      <w:r w:rsidR="004805FA">
        <w:t>a pagar</w:t>
      </w:r>
      <w:r>
        <w:t>.</w:t>
      </w:r>
    </w:p>
    <w:p w:rsidR="00170529" w:rsidRDefault="00170529" w:rsidP="00EB0503">
      <w:pPr>
        <w:pStyle w:val="PargrafodaLista"/>
      </w:pPr>
      <w:r>
        <w:t>-</w:t>
      </w:r>
      <w:r>
        <w:tab/>
      </w:r>
      <w:r w:rsidR="00FA3872">
        <w:t>Uma área da prestação de serviç</w:t>
      </w:r>
      <w:r w:rsidR="003A0256">
        <w:t>os com os cadastros dos</w:t>
      </w:r>
      <w:r w:rsidR="00CC7B6C">
        <w:t xml:space="preserve"> veículos, modelo de veículos</w:t>
      </w:r>
      <w:r w:rsidR="00FA3872">
        <w:t xml:space="preserve">, </w:t>
      </w:r>
      <w:r w:rsidR="00CC7B6C">
        <w:t xml:space="preserve">geração de </w:t>
      </w:r>
      <w:r w:rsidR="00FA3872">
        <w:t>orçamento</w:t>
      </w:r>
      <w:r w:rsidR="00CC7B6C">
        <w:t xml:space="preserve"> e ordem de</w:t>
      </w:r>
      <w:r w:rsidR="00FA3872">
        <w:t xml:space="preserve"> serviço.</w:t>
      </w:r>
    </w:p>
    <w:p w:rsidR="00FA3872" w:rsidRDefault="00FA3872" w:rsidP="00FA3872">
      <w:pPr>
        <w:pStyle w:val="PargrafodaLista"/>
      </w:pPr>
      <w:r>
        <w:t>-</w:t>
      </w:r>
      <w:r>
        <w:tab/>
        <w:t>E os relatórios das áreas relacionadas e suas relações: e</w:t>
      </w:r>
      <w:r w:rsidR="00EB0503">
        <w:t xml:space="preserve">missão de </w:t>
      </w:r>
      <w:r>
        <w:t>o</w:t>
      </w:r>
      <w:r w:rsidR="00EB0503">
        <w:t>rçamentos</w:t>
      </w:r>
      <w:r>
        <w:t>,</w:t>
      </w:r>
      <w:r w:rsidR="00EB0503">
        <w:t xml:space="preserve"> </w:t>
      </w:r>
      <w:r>
        <w:t>o</w:t>
      </w:r>
      <w:r w:rsidR="00EB0503">
        <w:t xml:space="preserve">rdem de </w:t>
      </w:r>
      <w:r>
        <w:t>s</w:t>
      </w:r>
      <w:r w:rsidR="00EB0503">
        <w:t xml:space="preserve">erviços, </w:t>
      </w:r>
      <w:r>
        <w:t>comissão por vendedor, r</w:t>
      </w:r>
      <w:r w:rsidR="00EB0503">
        <w:t>ela</w:t>
      </w:r>
      <w:r>
        <w:t>tórios financeiros e recibos</w:t>
      </w:r>
      <w:r w:rsidR="00EB0503">
        <w:t>.</w:t>
      </w:r>
      <w:r>
        <w:t xml:space="preserve"> </w:t>
      </w:r>
    </w:p>
    <w:p w:rsidR="00FA3872" w:rsidRPr="00DA5F64" w:rsidRDefault="00FA3872" w:rsidP="00FA3872">
      <w:pPr>
        <w:pStyle w:val="PargrafodaLista"/>
        <w:rPr>
          <w:u w:val="single"/>
        </w:rPr>
      </w:pPr>
      <w:r>
        <w:t>-</w:t>
      </w:r>
      <w:r>
        <w:tab/>
        <w:t>O sistema não realizará nenhum controle fiscal</w:t>
      </w:r>
      <w:r w:rsidR="00DA6F64">
        <w:t>, sendo que os recibos emitidos pelo sistema são apenas para controle operacional.</w:t>
      </w:r>
      <w:r w:rsidR="00085BD5">
        <w:t xml:space="preserve"> Não </w:t>
      </w:r>
      <w:r w:rsidR="00DA5F64">
        <w:t>serão</w:t>
      </w:r>
      <w:r w:rsidR="00085BD5">
        <w:t xml:space="preserve"> </w:t>
      </w:r>
      <w:r w:rsidR="00DA5F64">
        <w:t>controlados</w:t>
      </w:r>
      <w:r w:rsidR="00085BD5">
        <w:t xml:space="preserve"> os documentos</w:t>
      </w:r>
      <w:r w:rsidR="00DA5F64">
        <w:t xml:space="preserve"> legais</w:t>
      </w:r>
      <w:r w:rsidR="00085BD5">
        <w:t xml:space="preserve"> de identificação do veículo.</w:t>
      </w:r>
    </w:p>
    <w:p w:rsidR="003661E7" w:rsidRDefault="003661E7" w:rsidP="003661E7">
      <w:pPr>
        <w:widowControl/>
        <w:autoSpaceDE/>
        <w:autoSpaceDN/>
        <w:spacing w:line="240" w:lineRule="auto"/>
      </w:pPr>
      <w:r>
        <w:br w:type="page"/>
      </w:r>
    </w:p>
    <w:p w:rsidR="00950857" w:rsidRDefault="00C35303" w:rsidP="00AA1922">
      <w:pPr>
        <w:pStyle w:val="Ttulo1"/>
        <w:numPr>
          <w:ilvl w:val="0"/>
          <w:numId w:val="25"/>
        </w:numPr>
        <w:tabs>
          <w:tab w:val="left" w:pos="284"/>
        </w:tabs>
        <w:autoSpaceDE/>
        <w:autoSpaceDN/>
        <w:rPr>
          <w:rStyle w:val="Forte"/>
          <w:b/>
        </w:rPr>
      </w:pPr>
      <w:bookmarkStart w:id="15" w:name="_Toc421569173"/>
      <w:r w:rsidRPr="002D0762">
        <w:rPr>
          <w:rStyle w:val="Forte"/>
          <w:b/>
        </w:rPr>
        <w:lastRenderedPageBreak/>
        <w:t>DIAGNÓSTICO ATUAL</w:t>
      </w:r>
      <w:bookmarkEnd w:id="15"/>
    </w:p>
    <w:p w:rsidR="00085BD5" w:rsidRDefault="00085BD5" w:rsidP="00DA6F64">
      <w:pPr>
        <w:pStyle w:val="PargrafodaLista"/>
      </w:pPr>
      <w:r>
        <w:t>O cliente em está sendo baseado o desenvolvimento do projeto</w:t>
      </w:r>
      <w:r w:rsidRPr="00085BD5">
        <w:t xml:space="preserve"> iniciou suas atividades em maio de 1995, e possui três funcionários. Especializada na manutenção de veículos avariados, mecânica, elétrica e instalação de peças automotivas como: faróis, pneus, para-brisas, para-choques, amortecedores. A empresa tem como atividade principal a prestação de serviços em manutenção de veículos.</w:t>
      </w:r>
    </w:p>
    <w:p w:rsidR="00085BD5" w:rsidRDefault="00DA6F64" w:rsidP="00CC5A73">
      <w:pPr>
        <w:pStyle w:val="PargrafodaLista"/>
      </w:pPr>
      <w:r>
        <w:t xml:space="preserve">No cliente </w:t>
      </w:r>
      <w:r w:rsidRPr="00DA6F64">
        <w:t xml:space="preserve">não </w:t>
      </w:r>
      <w:r>
        <w:t>há</w:t>
      </w:r>
      <w:r w:rsidRPr="00DA6F64">
        <w:t xml:space="preserve"> nenhum tipo de sistema para controlar os processos internos. Todos os controles são feitos manualmente, anotados em cadernos. Quando preciso a empresa compra peças para repor as avariadas. Não há controle de fluxo de caixa.</w:t>
      </w:r>
    </w:p>
    <w:p w:rsidR="00DA6F64" w:rsidRDefault="00DA6F64" w:rsidP="00DA6F64">
      <w:pPr>
        <w:pStyle w:val="PargrafodaLista"/>
      </w:pPr>
      <w:r w:rsidRPr="00DA6F64">
        <w:t>Por mais que haja um controle manual, não é possível saber com precisão os valores que serão recebidos ou pagos, em determinada data. Para conseguir alguma informação é necessário tempo para consultar os dados anotados nos cadernos.</w:t>
      </w:r>
      <w:r w:rsidR="00085BD5">
        <w:t xml:space="preserve"> E como o processo é sujeito a falhas pode até mesmo gerar prejuízos </w:t>
      </w:r>
      <w:r w:rsidR="00CC5A73">
        <w:t>à</w:t>
      </w:r>
      <w:r w:rsidR="00085BD5">
        <w:t xml:space="preserve"> empresa, pois ela não tem a informação de todos os custos, despesas e receitas envolvidas </w:t>
      </w:r>
      <w:r w:rsidR="00CC5A73">
        <w:t>no reparo</w:t>
      </w:r>
      <w:r w:rsidR="00085BD5">
        <w:t xml:space="preserve"> realizado.</w:t>
      </w:r>
    </w:p>
    <w:p w:rsidR="003661E7" w:rsidRDefault="003661E7">
      <w:pPr>
        <w:widowControl/>
        <w:autoSpaceDE/>
        <w:autoSpaceDN/>
        <w:spacing w:line="240" w:lineRule="auto"/>
      </w:pPr>
      <w:r>
        <w:br w:type="page"/>
      </w:r>
    </w:p>
    <w:p w:rsidR="001B756F" w:rsidRPr="003661E7" w:rsidRDefault="00C35303" w:rsidP="00C45A19">
      <w:pPr>
        <w:pStyle w:val="Ttulo1"/>
        <w:numPr>
          <w:ilvl w:val="0"/>
          <w:numId w:val="25"/>
        </w:numPr>
        <w:tabs>
          <w:tab w:val="left" w:pos="284"/>
        </w:tabs>
        <w:autoSpaceDE/>
        <w:autoSpaceDN/>
        <w:rPr>
          <w:rStyle w:val="Forte"/>
          <w:b/>
        </w:rPr>
      </w:pPr>
      <w:bookmarkStart w:id="16" w:name="_Toc421569174"/>
      <w:r w:rsidRPr="003661E7">
        <w:rPr>
          <w:rStyle w:val="Forte"/>
          <w:b/>
        </w:rPr>
        <w:lastRenderedPageBreak/>
        <w:t>REQUISITOS</w:t>
      </w:r>
      <w:bookmarkEnd w:id="16"/>
    </w:p>
    <w:p w:rsidR="001B756F" w:rsidRPr="002D0762" w:rsidRDefault="001B756F" w:rsidP="00C45A19">
      <w:pPr>
        <w:pStyle w:val="Corpodetexto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45A19" w:rsidRPr="002D0762" w:rsidTr="001B756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45A19" w:rsidRPr="002D0762" w:rsidRDefault="00C45A19" w:rsidP="001B756F">
            <w:bookmarkStart w:id="17" w:name="_Toc111541318"/>
            <w:r w:rsidRPr="00CC5A73">
              <w:rPr>
                <w:rStyle w:val="Forte"/>
              </w:rPr>
              <w:t>REQ001</w:t>
            </w:r>
            <w:r w:rsidRPr="002D0762">
              <w:t xml:space="preserve"> –</w:t>
            </w:r>
            <w:bookmarkEnd w:id="17"/>
            <w:r w:rsidR="001B756F">
              <w:t xml:space="preserve"> Autenticação de usuários</w:t>
            </w:r>
          </w:p>
        </w:tc>
      </w:tr>
      <w:tr w:rsidR="00C45A19" w:rsidRPr="002D0762" w:rsidTr="001B756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45A19" w:rsidRPr="001B756F" w:rsidRDefault="00B33658" w:rsidP="001B756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45A19" w:rsidRPr="001B756F" w:rsidRDefault="001B756F" w:rsidP="001B756F">
            <w:r>
              <w:t>Alta</w:t>
            </w:r>
          </w:p>
        </w:tc>
      </w:tr>
      <w:tr w:rsidR="00C45A19" w:rsidRPr="002D0762" w:rsidTr="001B756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45A19" w:rsidRPr="001B756F" w:rsidRDefault="00DA5F64" w:rsidP="001B756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45A19" w:rsidRPr="001B756F" w:rsidRDefault="00C45A19" w:rsidP="001B756F"/>
        </w:tc>
      </w:tr>
      <w:tr w:rsidR="00C45A19" w:rsidRPr="002D0762" w:rsidTr="001B756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45A19" w:rsidRPr="001B756F" w:rsidRDefault="00945DE8" w:rsidP="001B756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45A19" w:rsidRPr="001B756F" w:rsidRDefault="00FA09EE" w:rsidP="001B756F">
            <w:r>
              <w:t>Baixo</w:t>
            </w:r>
          </w:p>
        </w:tc>
      </w:tr>
      <w:tr w:rsidR="00C45A19" w:rsidRPr="002D0762" w:rsidTr="001B756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45A19" w:rsidRPr="001B756F" w:rsidRDefault="00C45A19" w:rsidP="009A0C5A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45A19" w:rsidRPr="001B756F" w:rsidRDefault="00945DE8" w:rsidP="00641B29">
            <w:r>
              <w:t>Todas as funcionalidades do sistema são disponibilizadas apenas após autenticação do usuário através de seu nome e senha</w:t>
            </w:r>
            <w:r w:rsidR="00641B29">
              <w:t>, caso correto e não estiver inativo, poderá acessar o sistema</w:t>
            </w:r>
            <w:r>
              <w:t>. O primeiro acesso solicitará o primeiro usuário e senha.</w:t>
            </w:r>
          </w:p>
        </w:tc>
      </w:tr>
    </w:tbl>
    <w:p w:rsidR="00AC39D4" w:rsidRDefault="00AC39D4" w:rsidP="00AC39D4">
      <w:pPr>
        <w:pStyle w:val="Corpodetexto"/>
        <w:ind w:left="0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AC39D4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AC39D4" w:rsidRPr="002D0762" w:rsidRDefault="00AC39D4" w:rsidP="00641B29">
            <w:r w:rsidRPr="002D0762">
              <w:t>REQ00</w:t>
            </w:r>
            <w:r w:rsidR="00641B29">
              <w:t>2</w:t>
            </w:r>
            <w:r w:rsidRPr="002D0762">
              <w:t xml:space="preserve"> –</w:t>
            </w:r>
            <w:r>
              <w:t xml:space="preserve"> </w:t>
            </w:r>
            <w:r w:rsidR="00641B29">
              <w:t>Manutenção</w:t>
            </w:r>
            <w:r>
              <w:t xml:space="preserve"> de usuários</w:t>
            </w:r>
          </w:p>
        </w:tc>
      </w:tr>
      <w:tr w:rsidR="00AC39D4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C39D4" w:rsidRPr="001B756F" w:rsidRDefault="00B33658" w:rsidP="00C2610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C39D4" w:rsidRPr="001B756F" w:rsidRDefault="00AC39D4" w:rsidP="00C2610F">
            <w:r>
              <w:t>Alta</w:t>
            </w:r>
          </w:p>
        </w:tc>
      </w:tr>
      <w:tr w:rsidR="00AC39D4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C39D4" w:rsidRPr="001B756F" w:rsidRDefault="00DA5F64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C39D4" w:rsidRPr="001B756F" w:rsidRDefault="00AC39D4" w:rsidP="00C2610F"/>
        </w:tc>
      </w:tr>
      <w:tr w:rsidR="00AC39D4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C39D4" w:rsidRPr="001B756F" w:rsidRDefault="00AC39D4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AC39D4" w:rsidRPr="001B756F" w:rsidRDefault="00FA09EE" w:rsidP="00C2610F">
            <w:r>
              <w:t>Baixo</w:t>
            </w:r>
          </w:p>
        </w:tc>
      </w:tr>
      <w:tr w:rsidR="00AC39D4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C39D4" w:rsidRPr="001B756F" w:rsidRDefault="00AC39D4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AC39D4" w:rsidRPr="001B756F" w:rsidRDefault="00641B29" w:rsidP="00C2610F">
            <w:r>
              <w:t>Cadastro de nome, senha e marcador de ativo/inativo, depois de cadastrado o nome não pode ser alterado. Deve sempre existir pelo menos um usuário ativo.</w:t>
            </w:r>
          </w:p>
        </w:tc>
      </w:tr>
    </w:tbl>
    <w:p w:rsidR="00AC39D4" w:rsidRDefault="00AC39D4" w:rsidP="00AC39D4">
      <w:pPr>
        <w:pStyle w:val="Corpodetexto"/>
        <w:ind w:left="0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B617E1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B617E1" w:rsidRPr="002D0762" w:rsidRDefault="00B617E1" w:rsidP="00F13D20">
            <w:r w:rsidRPr="002D0762">
              <w:t>REQ00</w:t>
            </w:r>
            <w:r>
              <w:t>3</w:t>
            </w:r>
            <w:r w:rsidRPr="002D0762">
              <w:t xml:space="preserve"> –</w:t>
            </w:r>
            <w:r>
              <w:t xml:space="preserve"> Manutenção de </w:t>
            </w:r>
            <w:r w:rsidR="00F13D20">
              <w:t>cidades</w:t>
            </w:r>
          </w:p>
        </w:tc>
      </w:tr>
      <w:tr w:rsidR="00B617E1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617E1" w:rsidRPr="001B756F" w:rsidRDefault="00F13D20" w:rsidP="00C2610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617E1" w:rsidRPr="001B756F" w:rsidRDefault="00B617E1" w:rsidP="00C2610F">
            <w:r>
              <w:t>Alta</w:t>
            </w:r>
          </w:p>
        </w:tc>
      </w:tr>
      <w:tr w:rsidR="00B617E1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617E1" w:rsidRPr="001B756F" w:rsidRDefault="00DA5F64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617E1" w:rsidRPr="001B756F" w:rsidRDefault="00B617E1" w:rsidP="00C2610F"/>
        </w:tc>
      </w:tr>
      <w:tr w:rsidR="00B617E1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617E1" w:rsidRPr="001B756F" w:rsidRDefault="00B617E1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B617E1" w:rsidRPr="001B756F" w:rsidRDefault="00B617E1" w:rsidP="00C2610F">
            <w:r>
              <w:t>Baixo</w:t>
            </w:r>
          </w:p>
        </w:tc>
      </w:tr>
      <w:tr w:rsidR="00B617E1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617E1" w:rsidRPr="001B756F" w:rsidRDefault="00B617E1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B617E1" w:rsidRPr="001B756F" w:rsidRDefault="00B617E1" w:rsidP="00F13D20">
            <w:r>
              <w:t xml:space="preserve">Cadastro de </w:t>
            </w:r>
            <w:r w:rsidR="00F13D20">
              <w:t>cidades do sistema apenas nome</w:t>
            </w:r>
            <w:r>
              <w:t>.</w:t>
            </w:r>
          </w:p>
        </w:tc>
      </w:tr>
    </w:tbl>
    <w:p w:rsidR="00F13D20" w:rsidRDefault="00F13D20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F13D20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F13D20" w:rsidRPr="002D0762" w:rsidRDefault="00F13D20" w:rsidP="00DA5F64">
            <w:r w:rsidRPr="002D0762">
              <w:t>REQ00</w:t>
            </w:r>
            <w:r>
              <w:t>4</w:t>
            </w:r>
            <w:r w:rsidRPr="002D0762">
              <w:t xml:space="preserve"> –</w:t>
            </w:r>
            <w:r>
              <w:t xml:space="preserve"> </w:t>
            </w:r>
            <w:r w:rsidR="00DA5F64">
              <w:t>Atualização</w:t>
            </w:r>
            <w:r>
              <w:t xml:space="preserve"> de empresa</w:t>
            </w:r>
          </w:p>
        </w:tc>
      </w:tr>
      <w:tr w:rsidR="00F13D20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13D20" w:rsidRPr="001B756F" w:rsidRDefault="00F13D20" w:rsidP="00C2610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F13D20" w:rsidRPr="001B756F" w:rsidRDefault="00F13D20" w:rsidP="00C2610F">
            <w:r>
              <w:t>Alta</w:t>
            </w:r>
          </w:p>
        </w:tc>
      </w:tr>
      <w:tr w:rsidR="00F13D20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13D20" w:rsidRPr="001B756F" w:rsidRDefault="00DA5F64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F13D20" w:rsidRPr="001B756F" w:rsidRDefault="00F13D20" w:rsidP="00C2610F"/>
        </w:tc>
      </w:tr>
      <w:tr w:rsidR="00F13D20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13D20" w:rsidRPr="001B756F" w:rsidRDefault="00F13D20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F13D20" w:rsidRPr="001B756F" w:rsidRDefault="00F13D20" w:rsidP="00C2610F">
            <w:r>
              <w:t>Baixo</w:t>
            </w:r>
          </w:p>
        </w:tc>
      </w:tr>
      <w:tr w:rsidR="00F13D20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13D20" w:rsidRPr="001B756F" w:rsidRDefault="00F13D20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F13D20" w:rsidRPr="001B756F" w:rsidRDefault="00DA5F64" w:rsidP="00862945">
            <w:r>
              <w:t xml:space="preserve">Edição dos dados de empresa </w:t>
            </w:r>
            <w:r w:rsidR="00862945">
              <w:t>n</w:t>
            </w:r>
            <w:r>
              <w:t>o sistema</w:t>
            </w:r>
            <w:r w:rsidR="00F13D20">
              <w:t>.</w:t>
            </w:r>
          </w:p>
        </w:tc>
      </w:tr>
    </w:tbl>
    <w:p w:rsidR="00B33658" w:rsidRDefault="00B33658" w:rsidP="003661E7"/>
    <w:p w:rsidR="00B33658" w:rsidRDefault="00B33658" w:rsidP="003661E7"/>
    <w:p w:rsidR="00B33658" w:rsidRDefault="00B33658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B33658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B33658" w:rsidRPr="002D0762" w:rsidRDefault="00B33658" w:rsidP="00B33658">
            <w:r w:rsidRPr="002D0762">
              <w:lastRenderedPageBreak/>
              <w:t>REQ00</w:t>
            </w:r>
            <w:r>
              <w:t>5</w:t>
            </w:r>
            <w:r w:rsidRPr="002D0762">
              <w:t xml:space="preserve"> –</w:t>
            </w:r>
            <w:r>
              <w:t xml:space="preserve"> Manutenção de pessoas</w:t>
            </w:r>
          </w:p>
        </w:tc>
      </w:tr>
      <w:tr w:rsidR="00B33658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33658" w:rsidRPr="001B756F" w:rsidRDefault="00B33658" w:rsidP="00C2610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33658" w:rsidRPr="001B756F" w:rsidRDefault="00B33658" w:rsidP="00C2610F">
            <w:r>
              <w:t>Alta</w:t>
            </w:r>
          </w:p>
        </w:tc>
      </w:tr>
      <w:tr w:rsidR="00B33658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33658" w:rsidRPr="001B756F" w:rsidRDefault="00B33658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B33658" w:rsidRPr="001B756F" w:rsidRDefault="00B33658" w:rsidP="00C2610F"/>
        </w:tc>
      </w:tr>
      <w:tr w:rsidR="00B33658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B33658" w:rsidRPr="001B756F" w:rsidRDefault="00B33658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B33658" w:rsidRPr="001B756F" w:rsidRDefault="00B33658" w:rsidP="00C2610F">
            <w:r>
              <w:t>Baixo</w:t>
            </w:r>
          </w:p>
        </w:tc>
      </w:tr>
      <w:tr w:rsidR="00B33658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B33658" w:rsidRPr="001B756F" w:rsidRDefault="00B33658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B33658" w:rsidRPr="001B756F" w:rsidRDefault="00B33658" w:rsidP="00B33658">
            <w:r>
              <w:t>Cadastro das informações sobre a pessoa: Nome</w:t>
            </w:r>
            <w:proofErr w:type="gramStart"/>
            <w:r>
              <w:t>, data</w:t>
            </w:r>
            <w:proofErr w:type="gramEnd"/>
            <w:r>
              <w:t xml:space="preserve"> de nascimento, endereço físico completo, endereço eletrônico. Possibilitar a inclusão de um ou mais endereços físico e telefones. Requisito abstrato.</w:t>
            </w:r>
          </w:p>
        </w:tc>
      </w:tr>
    </w:tbl>
    <w:p w:rsidR="00A06439" w:rsidRDefault="00A06439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A06439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A06439" w:rsidRPr="002D0762" w:rsidRDefault="00A06439" w:rsidP="00A06439">
            <w:r w:rsidRPr="002D0762">
              <w:t>REQ00</w:t>
            </w:r>
            <w:r>
              <w:t>6</w:t>
            </w:r>
            <w:r w:rsidRPr="002D0762">
              <w:t xml:space="preserve"> –</w:t>
            </w:r>
            <w:r>
              <w:t xml:space="preserve"> Manutenção de pessoas físicas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06439" w:rsidP="00C2610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r>
              <w:t>Alta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06439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r>
              <w:t>REQ005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06439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A06439" w:rsidRPr="001B756F" w:rsidRDefault="00A06439" w:rsidP="00C2610F">
            <w:r>
              <w:t>Baixo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A06439" w:rsidRPr="001B756F" w:rsidRDefault="00A06439" w:rsidP="0075272C">
            <w:r>
              <w:t>Informações de pessoas com a inclusão do campo identificador do Cadastro de Pessoa Física (CPF) deverá ser validado os dígitos verificadores e deverá ser único no sistema.</w:t>
            </w:r>
            <w:r w:rsidR="0075272C">
              <w:t xml:space="preserve"> </w:t>
            </w:r>
          </w:p>
        </w:tc>
      </w:tr>
    </w:tbl>
    <w:p w:rsidR="00A06439" w:rsidRDefault="00A06439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A06439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A06439" w:rsidRPr="002D0762" w:rsidRDefault="00A06439" w:rsidP="00A06439">
            <w:r w:rsidRPr="002D0762">
              <w:t>REQ00</w:t>
            </w:r>
            <w:r>
              <w:t>7</w:t>
            </w:r>
            <w:r w:rsidRPr="002D0762">
              <w:t xml:space="preserve"> –</w:t>
            </w:r>
            <w:r>
              <w:t xml:space="preserve"> Manutenção de pessoas jurídicas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06439" w:rsidP="00C2610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r>
              <w:t>Alta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06439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r>
              <w:t>REQ005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06439" w:rsidRPr="001B756F" w:rsidRDefault="00A06439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A06439" w:rsidRPr="001B756F" w:rsidRDefault="00A06439" w:rsidP="00C2610F">
            <w:r>
              <w:t>Baixo</w:t>
            </w:r>
          </w:p>
        </w:tc>
      </w:tr>
      <w:tr w:rsidR="00A06439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06439" w:rsidRPr="001B756F" w:rsidRDefault="00A06439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A06439" w:rsidRPr="001B756F" w:rsidRDefault="00A06439" w:rsidP="00C2610F">
            <w:r>
              <w:t>Informações de pessoas com a inclusão do campo identificador do Cadastro Nacional de Pessoa Jurídica (CNPJ) deverá ser validado os dígitos verificadores e deverá ser único no sistema.</w:t>
            </w:r>
          </w:p>
        </w:tc>
      </w:tr>
    </w:tbl>
    <w:p w:rsidR="00C2610F" w:rsidRDefault="00C2610F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2610F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2610F" w:rsidRPr="002D0762" w:rsidRDefault="00C2610F" w:rsidP="00C2610F">
            <w:r w:rsidRPr="002D0762">
              <w:t>REQ00</w:t>
            </w:r>
            <w:r>
              <w:t>8</w:t>
            </w:r>
            <w:r w:rsidRPr="002D0762">
              <w:t xml:space="preserve"> –</w:t>
            </w:r>
            <w:r>
              <w:t xml:space="preserve"> Manutenção de funcionários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C2610F" w:rsidP="00C2610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2610F" w:rsidRPr="001B756F" w:rsidRDefault="00C2610F" w:rsidP="00C2610F">
            <w:r>
              <w:t>Alta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C2610F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2610F" w:rsidRPr="001B756F" w:rsidRDefault="00C2610F" w:rsidP="00C2610F"/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C2610F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2610F" w:rsidRPr="001B756F" w:rsidRDefault="00D56D56" w:rsidP="00C2610F">
            <w:r>
              <w:t>Média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2610F" w:rsidRPr="001B756F" w:rsidRDefault="00C2610F" w:rsidP="00C2610F">
            <w:r>
              <w:t>A partir de uma pessoa física adiciona informações funcionais de um trabalhador vinculado execução do reparo veicular (atendente ou mecânico).</w:t>
            </w:r>
          </w:p>
        </w:tc>
      </w:tr>
    </w:tbl>
    <w:p w:rsidR="00C2610F" w:rsidRDefault="00C2610F" w:rsidP="003661E7"/>
    <w:p w:rsidR="00C2610F" w:rsidRDefault="00C2610F" w:rsidP="003661E7"/>
    <w:p w:rsidR="00DD58D7" w:rsidRDefault="00DD58D7" w:rsidP="003661E7"/>
    <w:p w:rsidR="00DD58D7" w:rsidRDefault="00DD58D7" w:rsidP="003661E7"/>
    <w:p w:rsidR="00C2610F" w:rsidRDefault="00C2610F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2610F" w:rsidRPr="002D0762" w:rsidTr="00C2610F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2610F" w:rsidRPr="002D0762" w:rsidRDefault="00C2610F" w:rsidP="0001553A">
            <w:r w:rsidRPr="002D0762">
              <w:lastRenderedPageBreak/>
              <w:t>REQ00</w:t>
            </w:r>
            <w:r w:rsidR="00D56D56">
              <w:t>9</w:t>
            </w:r>
            <w:r w:rsidRPr="002D0762">
              <w:t xml:space="preserve"> –</w:t>
            </w:r>
            <w:r>
              <w:t xml:space="preserve"> Manutenção de </w:t>
            </w:r>
            <w:r w:rsidR="004C4645">
              <w:t>categoria de produto</w:t>
            </w:r>
            <w:r w:rsidR="0001553A">
              <w:t>/serviço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C2610F" w:rsidP="00C2610F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2610F" w:rsidRPr="001B756F" w:rsidRDefault="00C2610F" w:rsidP="00C2610F">
            <w:r>
              <w:t>Alta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C2610F" w:rsidP="00C2610F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2610F" w:rsidRPr="001B756F" w:rsidRDefault="00C2610F" w:rsidP="00C2610F"/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2610F" w:rsidRPr="001B756F" w:rsidRDefault="00C2610F" w:rsidP="00C2610F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2610F" w:rsidRPr="001B756F" w:rsidRDefault="00C2610F" w:rsidP="00C2610F">
            <w:r>
              <w:t>Baixo</w:t>
            </w:r>
          </w:p>
        </w:tc>
      </w:tr>
      <w:tr w:rsidR="00C2610F" w:rsidRPr="002D0762" w:rsidTr="00C2610F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2610F" w:rsidRPr="001B756F" w:rsidRDefault="00C2610F" w:rsidP="00C2610F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2610F" w:rsidRPr="001B756F" w:rsidRDefault="0001553A" w:rsidP="00C2610F">
            <w:r>
              <w:t>Informações para categorização dos produtos/serviços no sistema.</w:t>
            </w:r>
          </w:p>
        </w:tc>
      </w:tr>
    </w:tbl>
    <w:p w:rsidR="004C4645" w:rsidRDefault="004C4645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4C4645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4C4645" w:rsidRPr="002D0762" w:rsidRDefault="004C4645" w:rsidP="0001553A">
            <w:r w:rsidRPr="002D0762">
              <w:t>REQ0</w:t>
            </w:r>
            <w:r>
              <w:t>10</w:t>
            </w:r>
            <w:r w:rsidRPr="002D0762">
              <w:t xml:space="preserve"> –</w:t>
            </w:r>
            <w:r>
              <w:t xml:space="preserve"> Manutenção </w:t>
            </w:r>
            <w:r w:rsidR="0001553A">
              <w:t>Produto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4C4645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4C4645" w:rsidRPr="001B756F" w:rsidRDefault="004C4645" w:rsidP="004676AB">
            <w:r>
              <w:t>Alta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4C4645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4C4645" w:rsidRPr="001B756F" w:rsidRDefault="004C4645" w:rsidP="004676AB"/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4C4645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4C4645" w:rsidRPr="001B756F" w:rsidRDefault="004C4645" w:rsidP="004676AB">
            <w:r>
              <w:t>Baixo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4C4645" w:rsidRPr="001B756F" w:rsidRDefault="0001553A" w:rsidP="004676AB">
            <w:r>
              <w:t>Cadastro das informações de um produto utilizado na reparação veicular.</w:t>
            </w:r>
          </w:p>
        </w:tc>
      </w:tr>
    </w:tbl>
    <w:p w:rsidR="004C4645" w:rsidRDefault="004C4645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01553A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01553A" w:rsidRPr="002D0762" w:rsidRDefault="0001553A" w:rsidP="0001553A">
            <w:r w:rsidRPr="002D0762">
              <w:t>REQ0</w:t>
            </w:r>
            <w:r>
              <w:t>11</w:t>
            </w:r>
            <w:r w:rsidRPr="002D0762">
              <w:t xml:space="preserve"> –</w:t>
            </w:r>
            <w:r>
              <w:t xml:space="preserve"> Manutenção Serviço</w:t>
            </w:r>
          </w:p>
        </w:tc>
      </w:tr>
      <w:tr w:rsidR="0001553A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1553A" w:rsidRPr="001B756F" w:rsidRDefault="0001553A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1553A" w:rsidRPr="001B756F" w:rsidRDefault="0001553A" w:rsidP="004676AB">
            <w:r>
              <w:t>Alta</w:t>
            </w:r>
          </w:p>
        </w:tc>
      </w:tr>
      <w:tr w:rsidR="0001553A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1553A" w:rsidRPr="001B756F" w:rsidRDefault="0001553A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1553A" w:rsidRPr="001B756F" w:rsidRDefault="0001553A" w:rsidP="003A0256"/>
        </w:tc>
      </w:tr>
      <w:tr w:rsidR="0001553A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1553A" w:rsidRPr="001B756F" w:rsidRDefault="0001553A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01553A" w:rsidRPr="001B756F" w:rsidRDefault="0001553A" w:rsidP="004676AB">
            <w:r>
              <w:t>Baixo</w:t>
            </w:r>
          </w:p>
        </w:tc>
      </w:tr>
      <w:tr w:rsidR="0001553A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1553A" w:rsidRPr="001B756F" w:rsidRDefault="0001553A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01553A" w:rsidRPr="001B756F" w:rsidRDefault="0001553A" w:rsidP="003A0256">
            <w:r>
              <w:t xml:space="preserve">Cadastro das informações de um </w:t>
            </w:r>
            <w:r w:rsidR="003A0256">
              <w:t>serviço</w:t>
            </w:r>
            <w:r>
              <w:t xml:space="preserve"> utilizado na reparação veicular.</w:t>
            </w:r>
          </w:p>
        </w:tc>
      </w:tr>
    </w:tbl>
    <w:p w:rsidR="0001553A" w:rsidRDefault="0001553A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4C4645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4C4645" w:rsidRPr="002D0762" w:rsidRDefault="004C4645" w:rsidP="0001553A">
            <w:r w:rsidRPr="002D0762">
              <w:t>REQ0</w:t>
            </w:r>
            <w:r>
              <w:t>1</w:t>
            </w:r>
            <w:r w:rsidR="0001553A">
              <w:t>2</w:t>
            </w:r>
            <w:r w:rsidRPr="002D0762">
              <w:t xml:space="preserve"> –</w:t>
            </w:r>
            <w:r>
              <w:t xml:space="preserve"> Manutenção de fornecedor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4C4645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4C4645" w:rsidRPr="001B756F" w:rsidRDefault="004C4645" w:rsidP="004676AB">
            <w:r>
              <w:t>Alta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4C4645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4C4645" w:rsidRPr="001B756F" w:rsidRDefault="004C4645" w:rsidP="004676AB">
            <w:r>
              <w:t>REQ006, REQ007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4C4645" w:rsidRPr="001B756F" w:rsidRDefault="004C4645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4C4645" w:rsidRPr="001B756F" w:rsidRDefault="004C4645" w:rsidP="004676AB">
            <w:r>
              <w:t>Baixo</w:t>
            </w:r>
          </w:p>
        </w:tc>
      </w:tr>
      <w:tr w:rsidR="004C4645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4C4645" w:rsidRPr="001B756F" w:rsidRDefault="004C4645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4C4645" w:rsidRPr="001B756F" w:rsidRDefault="004C4645" w:rsidP="004C4645">
            <w:r>
              <w:t>A partir de uma pessoa física ou jurídica cadastra um fornecedor com mais as informações para pagamento e se é um fornecedor de produtos e/ou serviços.</w:t>
            </w:r>
          </w:p>
        </w:tc>
      </w:tr>
    </w:tbl>
    <w:p w:rsidR="003A0256" w:rsidRDefault="003A0256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324041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324041" w:rsidRPr="002D0762" w:rsidRDefault="00324041" w:rsidP="00324041">
            <w:r w:rsidRPr="002D0762">
              <w:t>REQ0</w:t>
            </w:r>
            <w:r>
              <w:t>13</w:t>
            </w:r>
            <w:r w:rsidRPr="002D0762">
              <w:t xml:space="preserve"> –</w:t>
            </w:r>
            <w:r>
              <w:t xml:space="preserve"> Informações de categorização financeira</w:t>
            </w:r>
          </w:p>
        </w:tc>
      </w:tr>
      <w:tr w:rsidR="00324041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24041" w:rsidRPr="001B756F" w:rsidRDefault="00324041" w:rsidP="00CC5A73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24041" w:rsidRPr="001B756F" w:rsidRDefault="00324041" w:rsidP="00CC5A73">
            <w:r>
              <w:t>Alta</w:t>
            </w:r>
          </w:p>
        </w:tc>
      </w:tr>
      <w:tr w:rsidR="00324041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24041" w:rsidRPr="001B756F" w:rsidRDefault="00324041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24041" w:rsidRPr="001B756F" w:rsidRDefault="00324041" w:rsidP="00CC5A73"/>
        </w:tc>
      </w:tr>
      <w:tr w:rsidR="00324041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24041" w:rsidRPr="001B756F" w:rsidRDefault="00324041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324041" w:rsidRPr="001B756F" w:rsidRDefault="00324041" w:rsidP="00CC5A73">
            <w:r>
              <w:t>Baixo</w:t>
            </w:r>
          </w:p>
        </w:tc>
      </w:tr>
      <w:tr w:rsidR="00324041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24041" w:rsidRPr="001B756F" w:rsidRDefault="00324041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324041" w:rsidRPr="001B756F" w:rsidRDefault="00324041" w:rsidP="00CC5A73">
            <w:r>
              <w:t>Deverá possuir informações sobre grupos de receita/despesa e itens de receita/despesa, para categorizar as operações financeiras realizadas pela empresa.</w:t>
            </w:r>
          </w:p>
        </w:tc>
      </w:tr>
    </w:tbl>
    <w:p w:rsidR="00324041" w:rsidRDefault="00324041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1A37DD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1A37DD" w:rsidRPr="002D0762" w:rsidRDefault="001A37DD" w:rsidP="00CC5A73">
            <w:r w:rsidRPr="002D0762">
              <w:t>REQ0</w:t>
            </w:r>
            <w:r>
              <w:t>14</w:t>
            </w:r>
            <w:r w:rsidRPr="002D0762">
              <w:t xml:space="preserve"> –</w:t>
            </w:r>
            <w:r>
              <w:t xml:space="preserve"> Contas a pagar</w:t>
            </w:r>
          </w:p>
        </w:tc>
      </w:tr>
      <w:tr w:rsidR="001A37D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A37DD" w:rsidRPr="001B756F" w:rsidRDefault="001A37DD" w:rsidP="00CC5A73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1A37DD" w:rsidRPr="001B756F" w:rsidRDefault="001A37DD" w:rsidP="00CC5A73">
            <w:r>
              <w:t>Alta</w:t>
            </w:r>
          </w:p>
        </w:tc>
      </w:tr>
      <w:tr w:rsidR="001A37D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A37DD" w:rsidRPr="001B756F" w:rsidRDefault="001A37DD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1A37DD" w:rsidRPr="001B756F" w:rsidRDefault="001A37DD" w:rsidP="00CC5A73"/>
        </w:tc>
      </w:tr>
      <w:tr w:rsidR="001A37D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A37DD" w:rsidRPr="001B756F" w:rsidRDefault="001A37DD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1A37DD" w:rsidRPr="001B756F" w:rsidRDefault="001A37DD" w:rsidP="00CC5A73">
            <w:r>
              <w:t>Baixo</w:t>
            </w:r>
          </w:p>
        </w:tc>
      </w:tr>
      <w:tr w:rsidR="001A37D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A37DD" w:rsidRPr="001B756F" w:rsidRDefault="001A37D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1A37DD" w:rsidRPr="001B756F" w:rsidRDefault="001A37DD" w:rsidP="00CC5A73">
            <w:r>
              <w:t>Registrar informações sobre as despesas da empresa, relacionando a pessoa credora, data, data vencimento, valores e parcelas.</w:t>
            </w:r>
          </w:p>
        </w:tc>
      </w:tr>
    </w:tbl>
    <w:p w:rsidR="001A37DD" w:rsidRDefault="001A37DD" w:rsidP="001A37D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D71595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D71595" w:rsidRPr="002D0762" w:rsidRDefault="00D71595" w:rsidP="00D71595">
            <w:r w:rsidRPr="002D0762">
              <w:t>REQ0</w:t>
            </w:r>
            <w:r>
              <w:t>14</w:t>
            </w:r>
            <w:r w:rsidRPr="002D0762">
              <w:t xml:space="preserve"> –</w:t>
            </w:r>
            <w:r>
              <w:t xml:space="preserve"> Contas a receber</w:t>
            </w:r>
          </w:p>
        </w:tc>
      </w:tr>
      <w:tr w:rsidR="00D7159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D71595" w:rsidRPr="001B756F" w:rsidRDefault="00D71595" w:rsidP="00CC5A73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D71595" w:rsidRPr="001B756F" w:rsidRDefault="00D71595" w:rsidP="00CC5A73">
            <w:r>
              <w:t>Alta</w:t>
            </w:r>
          </w:p>
        </w:tc>
      </w:tr>
      <w:tr w:rsidR="00D7159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D71595" w:rsidRPr="001B756F" w:rsidRDefault="00D71595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D71595" w:rsidRPr="001B756F" w:rsidRDefault="00D71595" w:rsidP="00CC5A73"/>
        </w:tc>
      </w:tr>
      <w:tr w:rsidR="00D7159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D71595" w:rsidRPr="001B756F" w:rsidRDefault="00D71595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D71595" w:rsidRPr="001B756F" w:rsidRDefault="00D71595" w:rsidP="00CC5A73">
            <w:r>
              <w:t>Baixo</w:t>
            </w:r>
          </w:p>
        </w:tc>
      </w:tr>
      <w:tr w:rsidR="00D7159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D71595" w:rsidRPr="001B756F" w:rsidRDefault="00D7159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D71595" w:rsidRPr="001B756F" w:rsidRDefault="00D71595" w:rsidP="00D71595">
            <w:r>
              <w:t>Registrar informações sobre as receitas da empresa, relacionando a pessoa devedora, data, data vencimento, valores e parcelas. Se a conta for referente a uma ordem de se</w:t>
            </w:r>
            <w:r w:rsidR="009B4D28">
              <w:t>rviço apenas poderá ser quitada a conta.</w:t>
            </w:r>
          </w:p>
        </w:tc>
      </w:tr>
    </w:tbl>
    <w:p w:rsidR="00324041" w:rsidRDefault="00324041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3A0256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3A0256" w:rsidRPr="002D0762" w:rsidRDefault="003A0256" w:rsidP="009B4D28">
            <w:r w:rsidRPr="002D0762">
              <w:t>REQ0</w:t>
            </w:r>
            <w:r>
              <w:t>1</w:t>
            </w:r>
            <w:r w:rsidR="009B4D28">
              <w:t>5</w:t>
            </w:r>
            <w:r w:rsidRPr="002D0762">
              <w:t xml:space="preserve"> –</w:t>
            </w:r>
            <w:r>
              <w:t xml:space="preserve"> Manutenção de modelos de veículos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A0256" w:rsidRPr="001B756F" w:rsidRDefault="003A0256" w:rsidP="004676AB">
            <w:r>
              <w:t>Alta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A0256" w:rsidRPr="001B756F" w:rsidRDefault="003A0256" w:rsidP="004676AB"/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3A0256" w:rsidRPr="001B756F" w:rsidRDefault="003A0256" w:rsidP="004676AB">
            <w:r>
              <w:t>Médio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3A0256" w:rsidRPr="001B756F" w:rsidRDefault="00CC7B6C" w:rsidP="00CC7B6C">
            <w:r>
              <w:t>Cadastros de informações sobre a marca e modelo de veículos.</w:t>
            </w:r>
          </w:p>
        </w:tc>
      </w:tr>
    </w:tbl>
    <w:p w:rsidR="003A0256" w:rsidRDefault="003A0256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3A0256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3A0256" w:rsidRPr="002D0762" w:rsidRDefault="003A0256" w:rsidP="009B4D28">
            <w:r w:rsidRPr="002D0762">
              <w:t>REQ0</w:t>
            </w:r>
            <w:r>
              <w:t>1</w:t>
            </w:r>
            <w:r w:rsidR="009B4D28">
              <w:t>6</w:t>
            </w:r>
            <w:r w:rsidRPr="002D0762">
              <w:t xml:space="preserve"> –</w:t>
            </w:r>
            <w:r>
              <w:t xml:space="preserve"> Manutenção de veículos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A0256" w:rsidRPr="001B756F" w:rsidRDefault="003A0256" w:rsidP="004676AB">
            <w:r>
              <w:t>Alta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3A0256" w:rsidRPr="001B756F" w:rsidRDefault="003A0256" w:rsidP="004676AB"/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3A0256" w:rsidRPr="001B756F" w:rsidRDefault="003A0256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3A0256" w:rsidRPr="001B756F" w:rsidRDefault="003A0256" w:rsidP="004676AB">
            <w:r>
              <w:t>Médio</w:t>
            </w:r>
          </w:p>
        </w:tc>
      </w:tr>
      <w:tr w:rsidR="003A0256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3A0256" w:rsidRPr="001B756F" w:rsidRDefault="003A0256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3A0256" w:rsidRPr="001B756F" w:rsidRDefault="00CC7B6C" w:rsidP="00CC7B6C">
            <w:r>
              <w:t xml:space="preserve">Deverá guarda informação do veículo que está no reparo placa, cor, ano de fabricação, ano do modelo e combustível. Deve ser vinculado obrigatoriamente com um cliente e com um modelo previamente cadastrado. </w:t>
            </w:r>
          </w:p>
        </w:tc>
      </w:tr>
    </w:tbl>
    <w:p w:rsidR="009B4D28" w:rsidRDefault="009B4D28" w:rsidP="003661E7"/>
    <w:p w:rsidR="009B4D28" w:rsidRDefault="009B4D28" w:rsidP="003661E7"/>
    <w:p w:rsidR="009B4D28" w:rsidRDefault="009B4D28" w:rsidP="003661E7"/>
    <w:p w:rsidR="009B4D28" w:rsidRDefault="009B4D28" w:rsidP="003661E7"/>
    <w:p w:rsidR="009B4D28" w:rsidRDefault="009B4D28" w:rsidP="003661E7"/>
    <w:p w:rsidR="009B4D28" w:rsidRDefault="009B4D28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C7B6C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C7B6C" w:rsidRPr="002D0762" w:rsidRDefault="00CC7B6C" w:rsidP="009B4D28">
            <w:r w:rsidRPr="002D0762">
              <w:lastRenderedPageBreak/>
              <w:t>REQ0</w:t>
            </w:r>
            <w:r>
              <w:t>1</w:t>
            </w:r>
            <w:r w:rsidR="009B4D28">
              <w:t>7</w:t>
            </w:r>
            <w:r w:rsidRPr="002D0762">
              <w:t xml:space="preserve"> –</w:t>
            </w:r>
            <w:r>
              <w:t xml:space="preserve"> Geração de Orçamento</w:t>
            </w:r>
          </w:p>
        </w:tc>
      </w:tr>
      <w:tr w:rsidR="00CC7B6C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C7B6C" w:rsidRPr="001B756F" w:rsidRDefault="00CC7B6C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C7B6C" w:rsidRPr="001B756F" w:rsidRDefault="00CC7B6C" w:rsidP="004676AB">
            <w:r>
              <w:t>Alta</w:t>
            </w:r>
          </w:p>
        </w:tc>
      </w:tr>
      <w:tr w:rsidR="00CC7B6C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C7B6C" w:rsidRPr="001B756F" w:rsidRDefault="00CC7B6C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C7B6C" w:rsidRPr="001B756F" w:rsidRDefault="00CC7B6C" w:rsidP="004676AB"/>
        </w:tc>
      </w:tr>
      <w:tr w:rsidR="00CC7B6C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C7B6C" w:rsidRPr="001B756F" w:rsidRDefault="00CC7B6C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C7B6C" w:rsidRPr="001B756F" w:rsidRDefault="00CC7B6C" w:rsidP="004676AB">
            <w:r>
              <w:t>Alto</w:t>
            </w:r>
          </w:p>
        </w:tc>
      </w:tr>
      <w:tr w:rsidR="00CC7B6C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C7B6C" w:rsidRPr="001B756F" w:rsidRDefault="00CC7B6C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C7B6C" w:rsidRPr="001B756F" w:rsidRDefault="00CC7B6C" w:rsidP="004676AB">
            <w:r>
              <w:t xml:space="preserve">A geração do orçamento </w:t>
            </w:r>
            <w:r w:rsidR="005660F9">
              <w:t>vincula</w:t>
            </w:r>
            <w:r>
              <w:t xml:space="preserve"> um veiculo ao mecânico</w:t>
            </w:r>
            <w:r w:rsidR="005660F9">
              <w:t xml:space="preserve"> que será o responsável pelo orçamento, deverá guardar a data de chegada e o usuário que realizou o atendimento.</w:t>
            </w:r>
            <w:r w:rsidR="00E04D46">
              <w:t xml:space="preserve"> Nesse ponto o orçamento fica no estado </w:t>
            </w:r>
            <w:r w:rsidR="00705CD5">
              <w:t>‘</w:t>
            </w:r>
            <w:r w:rsidR="00E04D46">
              <w:t>em aberto</w:t>
            </w:r>
            <w:r w:rsidR="00705CD5">
              <w:t>’</w:t>
            </w:r>
            <w:r w:rsidR="00E04D46">
              <w:t>.</w:t>
            </w:r>
          </w:p>
        </w:tc>
      </w:tr>
    </w:tbl>
    <w:p w:rsidR="005660F9" w:rsidRDefault="005660F9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5660F9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5660F9" w:rsidRPr="002D0762" w:rsidRDefault="005660F9" w:rsidP="009B4D28">
            <w:r w:rsidRPr="002D0762">
              <w:t>REQ0</w:t>
            </w:r>
            <w:r>
              <w:t>1</w:t>
            </w:r>
            <w:r w:rsidR="009B4D28">
              <w:t>8</w:t>
            </w:r>
            <w:r w:rsidRPr="002D0762">
              <w:t xml:space="preserve"> –</w:t>
            </w:r>
            <w:r>
              <w:t xml:space="preserve"> Adicionar itens ao orçamento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5660F9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5660F9" w:rsidRPr="001B756F" w:rsidRDefault="005660F9" w:rsidP="004676AB">
            <w:r>
              <w:t>Alta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5660F9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5660F9" w:rsidRPr="001B756F" w:rsidRDefault="005660F9" w:rsidP="004676AB"/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5660F9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5660F9" w:rsidRPr="001B756F" w:rsidRDefault="005660F9" w:rsidP="004676AB">
            <w:r>
              <w:t>Alto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5660F9" w:rsidRPr="001B756F" w:rsidRDefault="005660F9" w:rsidP="004676AB">
            <w:r>
              <w:t>Deverá criar os produtos e serviços cadastrados que serão necessários para realizar o reparo no veículo</w:t>
            </w:r>
            <w:r w:rsidR="00E04D46">
              <w:t xml:space="preserve"> em orçamentos que estejam com o estado </w:t>
            </w:r>
            <w:r w:rsidR="00705CD5">
              <w:t>‘</w:t>
            </w:r>
            <w:r w:rsidR="00E04D46">
              <w:t>em aberto</w:t>
            </w:r>
            <w:r w:rsidR="00705CD5">
              <w:t>’</w:t>
            </w:r>
            <w:r w:rsidR="00E04D46">
              <w:t>.</w:t>
            </w:r>
          </w:p>
        </w:tc>
      </w:tr>
    </w:tbl>
    <w:p w:rsidR="005660F9" w:rsidRDefault="005660F9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070957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070957" w:rsidRPr="002D0762" w:rsidRDefault="00070957" w:rsidP="009B4D28">
            <w:r w:rsidRPr="002D0762">
              <w:t>REQ0</w:t>
            </w:r>
            <w:r>
              <w:t>1</w:t>
            </w:r>
            <w:r w:rsidR="009B4D28">
              <w:t>9</w:t>
            </w:r>
            <w:r w:rsidRPr="002D0762">
              <w:t xml:space="preserve"> –</w:t>
            </w:r>
            <w:r>
              <w:t xml:space="preserve"> Emissão do orçamento</w:t>
            </w:r>
          </w:p>
        </w:tc>
      </w:tr>
      <w:tr w:rsidR="00070957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70957" w:rsidRPr="001B756F" w:rsidRDefault="00070957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70957" w:rsidRPr="001B756F" w:rsidRDefault="00070957" w:rsidP="004676AB">
            <w:r>
              <w:t>Alta</w:t>
            </w:r>
          </w:p>
        </w:tc>
      </w:tr>
      <w:tr w:rsidR="00070957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70957" w:rsidRPr="001B756F" w:rsidRDefault="00070957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070957" w:rsidRPr="001B756F" w:rsidRDefault="00070957" w:rsidP="004676AB"/>
        </w:tc>
      </w:tr>
      <w:tr w:rsidR="00070957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070957" w:rsidRPr="001B756F" w:rsidRDefault="00070957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070957" w:rsidRPr="001B756F" w:rsidRDefault="00070957" w:rsidP="004676AB">
            <w:r>
              <w:t>Alto</w:t>
            </w:r>
          </w:p>
        </w:tc>
      </w:tr>
      <w:tr w:rsidR="00070957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070957" w:rsidRPr="001B756F" w:rsidRDefault="00070957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070957" w:rsidRPr="001B756F" w:rsidRDefault="00070957" w:rsidP="004676AB">
            <w:r>
              <w:t>Fechamento do orçamento, realizado o cálculo dos produtos e serviços necessários ao reparo necessário. Impressão com a relação de itens e as informações para o cliente</w:t>
            </w:r>
            <w:r w:rsidR="002C5FB8">
              <w:t xml:space="preserve"> de orçamentos que estejam em aberto</w:t>
            </w:r>
            <w:r>
              <w:t>.</w:t>
            </w:r>
            <w:r w:rsidR="002C5FB8">
              <w:t xml:space="preserve"> O estado do orçamento é alterado para </w:t>
            </w:r>
            <w:r w:rsidR="00705CD5">
              <w:t>‘</w:t>
            </w:r>
            <w:r w:rsidR="002C5FB8">
              <w:t>emitido</w:t>
            </w:r>
            <w:r w:rsidR="00705CD5">
              <w:t>’</w:t>
            </w:r>
            <w:r w:rsidR="002C5FB8">
              <w:t>.</w:t>
            </w:r>
            <w:r w:rsidR="00E04D46">
              <w:t xml:space="preserve"> </w:t>
            </w:r>
          </w:p>
        </w:tc>
      </w:tr>
    </w:tbl>
    <w:p w:rsidR="00070957" w:rsidRDefault="00070957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5660F9" w:rsidRPr="002D0762" w:rsidTr="004676AB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5660F9" w:rsidRPr="002D0762" w:rsidRDefault="005660F9" w:rsidP="009B4D28">
            <w:r w:rsidRPr="002D0762">
              <w:t>REQ0</w:t>
            </w:r>
            <w:r w:rsidR="009B4D28">
              <w:t>20</w:t>
            </w:r>
            <w:r w:rsidRPr="002D0762">
              <w:t xml:space="preserve"> –</w:t>
            </w:r>
            <w:r>
              <w:t xml:space="preserve"> Avaliação do orçamento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5660F9" w:rsidP="004676AB">
            <w:r>
              <w:t>Média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5660F9" w:rsidRPr="001B756F" w:rsidRDefault="005660F9" w:rsidP="004676AB">
            <w:r>
              <w:t>Alta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5660F9" w:rsidP="004676AB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5660F9" w:rsidRPr="001B756F" w:rsidRDefault="005660F9" w:rsidP="004676AB"/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5660F9" w:rsidRPr="001B756F" w:rsidRDefault="005660F9" w:rsidP="004676AB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5660F9" w:rsidRPr="001B756F" w:rsidRDefault="005660F9" w:rsidP="004676AB">
            <w:r>
              <w:t>Alto</w:t>
            </w:r>
          </w:p>
        </w:tc>
      </w:tr>
      <w:tr w:rsidR="005660F9" w:rsidRPr="002D0762" w:rsidTr="004676AB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5660F9" w:rsidRPr="001B756F" w:rsidRDefault="005660F9" w:rsidP="004676AB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5660F9" w:rsidRPr="001B756F" w:rsidRDefault="002C5FB8" w:rsidP="00705CD5">
            <w:r>
              <w:t>Aceitação ou cancelamento do</w:t>
            </w:r>
            <w:r w:rsidR="00070957">
              <w:t xml:space="preserve"> orçamento</w:t>
            </w:r>
            <w:r>
              <w:t xml:space="preserve"> </w:t>
            </w:r>
            <w:r w:rsidR="00705CD5">
              <w:t>‘</w:t>
            </w:r>
            <w:r>
              <w:t>emitido</w:t>
            </w:r>
            <w:r w:rsidR="00705CD5">
              <w:t>’</w:t>
            </w:r>
            <w:r>
              <w:t xml:space="preserve"> devendo</w:t>
            </w:r>
            <w:r w:rsidR="00070957">
              <w:t xml:space="preserve"> selecionar os itens de orçamento que serão realizados.</w:t>
            </w:r>
            <w:r>
              <w:t xml:space="preserve"> Ao aprovar o orçamento pass</w:t>
            </w:r>
            <w:r w:rsidR="00705CD5">
              <w:t>a para o estado ‘</w:t>
            </w:r>
            <w:r>
              <w:t>orçado</w:t>
            </w:r>
            <w:r w:rsidR="00705CD5">
              <w:t>’</w:t>
            </w:r>
            <w:r>
              <w:t xml:space="preserve">. Caso não aprovado o orçamento pode ou ser </w:t>
            </w:r>
            <w:r w:rsidR="00705CD5">
              <w:t>‘</w:t>
            </w:r>
            <w:r>
              <w:t>cancelado</w:t>
            </w:r>
            <w:r w:rsidR="00705CD5">
              <w:t>’</w:t>
            </w:r>
            <w:r>
              <w:t xml:space="preserve">, ou caso necessite de refinamentos para </w:t>
            </w:r>
            <w:r w:rsidR="00705CD5">
              <w:t>‘</w:t>
            </w:r>
            <w:r>
              <w:t>em aberto</w:t>
            </w:r>
            <w:r w:rsidR="00705CD5">
              <w:t>’</w:t>
            </w:r>
            <w:r>
              <w:t>.</w:t>
            </w:r>
          </w:p>
        </w:tc>
      </w:tr>
    </w:tbl>
    <w:p w:rsidR="00946A77" w:rsidRDefault="00946A77" w:rsidP="003661E7"/>
    <w:p w:rsidR="009B4D28" w:rsidRDefault="009B4D28" w:rsidP="003661E7"/>
    <w:p w:rsidR="009B4D28" w:rsidRDefault="009B4D28" w:rsidP="003661E7"/>
    <w:p w:rsidR="009B4D28" w:rsidRDefault="009B4D28" w:rsidP="003661E7"/>
    <w:p w:rsidR="009B4D28" w:rsidRDefault="009B4D28" w:rsidP="003661E7"/>
    <w:p w:rsidR="009B4D28" w:rsidRDefault="009B4D28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946A77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946A77" w:rsidRPr="002D0762" w:rsidRDefault="00946A77" w:rsidP="009B4D28">
            <w:r w:rsidRPr="002D0762">
              <w:t>REQ0</w:t>
            </w:r>
            <w:r w:rsidR="009B4D28">
              <w:t>21</w:t>
            </w:r>
            <w:r w:rsidRPr="002D0762">
              <w:t xml:space="preserve"> –</w:t>
            </w:r>
            <w:r>
              <w:t xml:space="preserve"> Gerar ordem de serviço</w:t>
            </w:r>
          </w:p>
        </w:tc>
      </w:tr>
      <w:tr w:rsidR="00946A77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46A77" w:rsidRPr="001B756F" w:rsidRDefault="00946A77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46A77" w:rsidRPr="001B756F" w:rsidRDefault="00946A77" w:rsidP="00CC5A73">
            <w:r>
              <w:t>Alta</w:t>
            </w:r>
          </w:p>
        </w:tc>
      </w:tr>
      <w:tr w:rsidR="00946A77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46A77" w:rsidRPr="001B756F" w:rsidRDefault="00946A77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46A77" w:rsidRPr="001B756F" w:rsidRDefault="00946A77" w:rsidP="00CC5A73"/>
        </w:tc>
      </w:tr>
      <w:tr w:rsidR="00946A77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46A77" w:rsidRPr="001B756F" w:rsidRDefault="00946A77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946A77" w:rsidRPr="001B756F" w:rsidRDefault="00946A77" w:rsidP="00CC5A73">
            <w:r>
              <w:t>Alto</w:t>
            </w:r>
          </w:p>
        </w:tc>
      </w:tr>
      <w:tr w:rsidR="00946A77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46A77" w:rsidRPr="001B756F" w:rsidRDefault="00946A77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946A77" w:rsidRPr="001B756F" w:rsidRDefault="00946A77" w:rsidP="00F34626">
            <w:r>
              <w:t>A partir de um orçamento com o estado de orçado gera uma ordem de serviço</w:t>
            </w:r>
            <w:r w:rsidR="00F34626">
              <w:t xml:space="preserve"> informando a data de geração, data prevista de finalização, o funcionário responsável e o usuário que gerou a ordem. A ordem de serviço é criada com o estado gerada.</w:t>
            </w:r>
          </w:p>
        </w:tc>
      </w:tr>
    </w:tbl>
    <w:p w:rsidR="00F34626" w:rsidRDefault="00F34626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F34626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F34626" w:rsidRPr="002D0762" w:rsidRDefault="00F34626" w:rsidP="009B4D28">
            <w:r w:rsidRPr="002D0762">
              <w:t>REQ0</w:t>
            </w:r>
            <w:r w:rsidR="009B4D28">
              <w:t>22</w:t>
            </w:r>
            <w:r w:rsidRPr="002D0762">
              <w:t xml:space="preserve"> –</w:t>
            </w:r>
            <w:r>
              <w:t xml:space="preserve"> Apontar ordem de serviço</w:t>
            </w:r>
          </w:p>
        </w:tc>
      </w:tr>
      <w:tr w:rsidR="00F34626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34626" w:rsidRPr="001B756F" w:rsidRDefault="00F34626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F34626" w:rsidRPr="001B756F" w:rsidRDefault="00F34626" w:rsidP="00CC5A73">
            <w:r>
              <w:t>Alta</w:t>
            </w:r>
          </w:p>
        </w:tc>
      </w:tr>
      <w:tr w:rsidR="00F34626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34626" w:rsidRPr="001B756F" w:rsidRDefault="00F34626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F34626" w:rsidRPr="001B756F" w:rsidRDefault="00F34626" w:rsidP="00CC5A73"/>
        </w:tc>
      </w:tr>
      <w:tr w:rsidR="00F34626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F34626" w:rsidRPr="001B756F" w:rsidRDefault="00F34626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F34626" w:rsidRPr="001B756F" w:rsidRDefault="00F34626" w:rsidP="00CC5A73">
            <w:r>
              <w:t>Alto</w:t>
            </w:r>
          </w:p>
        </w:tc>
      </w:tr>
      <w:tr w:rsidR="00F34626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F34626" w:rsidRPr="001B756F" w:rsidRDefault="00F34626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F34626" w:rsidRPr="001B756F" w:rsidRDefault="00F34626" w:rsidP="00705CD5">
            <w:r>
              <w:t>Permitirá a seleção de uma ordem de serviço para ser indicado progresso através de comentários</w:t>
            </w:r>
            <w:r w:rsidR="00705CD5">
              <w:t>,</w:t>
            </w:r>
            <w:r>
              <w:t xml:space="preserve"> um indicador de porcentual</w:t>
            </w:r>
            <w:r w:rsidR="00705CD5">
              <w:t>, data e uma data prevista de finalização com o valor padrão da data de previsão da ordem de serviço</w:t>
            </w:r>
            <w:r w:rsidR="00E938A6">
              <w:t xml:space="preserve">. O usuário poderá cancelar também a ordem no apontamento. Se a ordem estiver com o estado </w:t>
            </w:r>
            <w:r w:rsidR="00705CD5">
              <w:t>‘</w:t>
            </w:r>
            <w:r w:rsidR="00E938A6">
              <w:t>gerada</w:t>
            </w:r>
            <w:r w:rsidR="00705CD5">
              <w:t>’</w:t>
            </w:r>
            <w:r w:rsidR="00E938A6">
              <w:t xml:space="preserve"> e for apontad</w:t>
            </w:r>
            <w:r w:rsidR="00705CD5">
              <w:t>o</w:t>
            </w:r>
            <w:r w:rsidR="00E938A6">
              <w:t xml:space="preserve"> o estado </w:t>
            </w:r>
            <w:r w:rsidR="00705CD5">
              <w:t>passa a s</w:t>
            </w:r>
            <w:r w:rsidR="00E938A6">
              <w:t>e torna</w:t>
            </w:r>
            <w:r w:rsidR="00705CD5">
              <w:t>r</w:t>
            </w:r>
            <w:r w:rsidR="00E938A6">
              <w:t xml:space="preserve"> </w:t>
            </w:r>
            <w:r w:rsidR="00705CD5">
              <w:t>‘</w:t>
            </w:r>
            <w:r w:rsidR="00E938A6">
              <w:t>em execução</w:t>
            </w:r>
            <w:r w:rsidR="00705CD5">
              <w:t>’</w:t>
            </w:r>
            <w:r w:rsidR="00E938A6">
              <w:t xml:space="preserve">, se o apontamento for de 100% o estado é </w:t>
            </w:r>
            <w:r w:rsidR="00705CD5">
              <w:t>‘</w:t>
            </w:r>
            <w:r w:rsidR="00E938A6">
              <w:t>concluído</w:t>
            </w:r>
            <w:r w:rsidR="00705CD5">
              <w:t>’</w:t>
            </w:r>
            <w:r w:rsidR="00E938A6">
              <w:t>, ou</w:t>
            </w:r>
            <w:r w:rsidR="00705CD5">
              <w:t xml:space="preserve"> caso seja cancelado para o estado</w:t>
            </w:r>
            <w:r w:rsidR="00E938A6">
              <w:t xml:space="preserve"> </w:t>
            </w:r>
            <w:r w:rsidR="00705CD5">
              <w:t>‘</w:t>
            </w:r>
            <w:r w:rsidR="00E938A6">
              <w:t>cancelada</w:t>
            </w:r>
            <w:r w:rsidR="00705CD5">
              <w:t>’</w:t>
            </w:r>
            <w:r w:rsidR="00E938A6">
              <w:t xml:space="preserve">. Poderão ser apontadas apenas ordens de serviço com o estado </w:t>
            </w:r>
            <w:r w:rsidR="00705CD5">
              <w:t>‘</w:t>
            </w:r>
            <w:r w:rsidR="00E938A6">
              <w:t>gerada</w:t>
            </w:r>
            <w:r w:rsidR="00705CD5">
              <w:t>’</w:t>
            </w:r>
            <w:r w:rsidR="00E938A6">
              <w:t xml:space="preserve"> ou </w:t>
            </w:r>
            <w:r w:rsidR="00705CD5">
              <w:t>‘</w:t>
            </w:r>
            <w:r w:rsidR="00E938A6">
              <w:t>em execução</w:t>
            </w:r>
            <w:r w:rsidR="00705CD5">
              <w:t>’</w:t>
            </w:r>
            <w:r w:rsidR="00E938A6">
              <w:t>.</w:t>
            </w:r>
          </w:p>
        </w:tc>
      </w:tr>
    </w:tbl>
    <w:p w:rsidR="00705CD5" w:rsidRDefault="00705CD5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705CD5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705CD5" w:rsidRPr="002D0762" w:rsidRDefault="00705CD5" w:rsidP="009B4D28">
            <w:r w:rsidRPr="002D0762">
              <w:t>REQ0</w:t>
            </w:r>
            <w:r>
              <w:t>2</w:t>
            </w:r>
            <w:r w:rsidR="009B4D28">
              <w:t>3</w:t>
            </w:r>
            <w:r w:rsidRPr="002D0762">
              <w:t xml:space="preserve"> –</w:t>
            </w:r>
            <w:r>
              <w:t xml:space="preserve"> Faturar ordem de serviço</w:t>
            </w:r>
          </w:p>
        </w:tc>
      </w:tr>
      <w:tr w:rsidR="00705CD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705CD5" w:rsidRPr="001B756F" w:rsidRDefault="00705CD5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705CD5" w:rsidRPr="001B756F" w:rsidRDefault="00705CD5" w:rsidP="00CC5A73">
            <w:r>
              <w:t>Alta</w:t>
            </w:r>
          </w:p>
        </w:tc>
      </w:tr>
      <w:tr w:rsidR="00705CD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705CD5" w:rsidRPr="001B756F" w:rsidRDefault="00705CD5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705CD5" w:rsidRPr="001B756F" w:rsidRDefault="00705CD5" w:rsidP="00CC5A73"/>
        </w:tc>
      </w:tr>
      <w:tr w:rsidR="00705CD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705CD5" w:rsidRPr="001B756F" w:rsidRDefault="00705CD5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705CD5" w:rsidRPr="001B756F" w:rsidRDefault="00705CD5" w:rsidP="00CC5A73">
            <w:r>
              <w:t>Alto</w:t>
            </w:r>
          </w:p>
        </w:tc>
      </w:tr>
      <w:tr w:rsidR="00705CD5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705CD5" w:rsidRPr="001B756F" w:rsidRDefault="00705CD5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705CD5" w:rsidRPr="001B756F" w:rsidRDefault="00705CD5" w:rsidP="00474802">
            <w:r>
              <w:t>Deverá gerar u</w:t>
            </w:r>
            <w:r w:rsidR="00474802">
              <w:t>ma conta a receber a partir de ordens de serviço</w:t>
            </w:r>
            <w:r>
              <w:t xml:space="preserve"> com o estado ‘concluído’ e com as informações </w:t>
            </w:r>
            <w:r w:rsidR="00474802">
              <w:t xml:space="preserve">do cliente de cobrança com padrão para o proprietário do veículo, dados </w:t>
            </w:r>
            <w:r>
              <w:t>de vencimento, valor e desconto.</w:t>
            </w:r>
            <w:r w:rsidR="00474802">
              <w:t xml:space="preserve"> A conta a receber deverá ser criada com o estado ‘em aberto’.</w:t>
            </w:r>
          </w:p>
        </w:tc>
      </w:tr>
    </w:tbl>
    <w:p w:rsidR="009B4D28" w:rsidRDefault="009B4D28" w:rsidP="003661E7"/>
    <w:p w:rsidR="009B4D28" w:rsidRDefault="009B4D28" w:rsidP="003661E7"/>
    <w:p w:rsidR="009B4D28" w:rsidRDefault="009B4D28" w:rsidP="003661E7"/>
    <w:p w:rsidR="009B4D28" w:rsidRDefault="009B4D28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9B4D28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9B4D28" w:rsidRPr="002D0762" w:rsidRDefault="009B4D28" w:rsidP="009B4D28">
            <w:r w:rsidRPr="002D0762">
              <w:lastRenderedPageBreak/>
              <w:t>REQ0</w:t>
            </w:r>
            <w:r>
              <w:t>24</w:t>
            </w:r>
            <w:r w:rsidRPr="002D0762">
              <w:t xml:space="preserve"> –</w:t>
            </w:r>
            <w:r>
              <w:t xml:space="preserve"> Relatório de ordem de serviço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B4D28" w:rsidRPr="001B756F" w:rsidRDefault="009B4D28" w:rsidP="00CC5A73">
            <w:r>
              <w:t>Alta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B4D28" w:rsidRPr="001B756F" w:rsidRDefault="009B4D28" w:rsidP="00CC5A73"/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9B4D28" w:rsidRPr="001B756F" w:rsidRDefault="009B4D28" w:rsidP="00CC5A73">
            <w:r>
              <w:t>Alto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9B4D28" w:rsidRPr="001B756F" w:rsidRDefault="009B4D28" w:rsidP="00CC5A73">
            <w:r>
              <w:t>Geração com os dados e apontamentos existentes na ordem de serviço</w:t>
            </w:r>
          </w:p>
        </w:tc>
      </w:tr>
    </w:tbl>
    <w:p w:rsidR="009B4D28" w:rsidRDefault="009B4D28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9B4D28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9B4D28" w:rsidRPr="002D0762" w:rsidRDefault="009B4D28" w:rsidP="006E085D">
            <w:r w:rsidRPr="002D0762">
              <w:t>REQ0</w:t>
            </w:r>
            <w:r>
              <w:t>25</w:t>
            </w:r>
            <w:r w:rsidRPr="002D0762">
              <w:t xml:space="preserve"> –</w:t>
            </w:r>
            <w:r>
              <w:t xml:space="preserve"> Relatório de </w:t>
            </w:r>
            <w:r w:rsidR="006E085D">
              <w:t>comissão por vendedor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B4D28" w:rsidRPr="001B756F" w:rsidRDefault="009B4D28" w:rsidP="00CC5A73">
            <w:r>
              <w:t>Alta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9B4D28" w:rsidRPr="001B756F" w:rsidRDefault="009B4D28" w:rsidP="00CC5A73"/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9B4D28" w:rsidRPr="001B756F" w:rsidRDefault="009B4D28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9B4D28" w:rsidRPr="001B756F" w:rsidRDefault="009B4D28" w:rsidP="00CC5A73">
            <w:r>
              <w:t>Alto</w:t>
            </w:r>
          </w:p>
        </w:tc>
      </w:tr>
      <w:tr w:rsidR="009B4D28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9B4D28" w:rsidRPr="001B756F" w:rsidRDefault="009B4D28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9B4D28" w:rsidRPr="001B756F" w:rsidRDefault="009B4D28" w:rsidP="006E085D">
            <w:r>
              <w:t xml:space="preserve">Geração com </w:t>
            </w:r>
            <w:r w:rsidR="006E085D">
              <w:t xml:space="preserve">as receitas de cada </w:t>
            </w:r>
            <w:r w:rsidR="00113C1C">
              <w:t xml:space="preserve">vendedor, com opções de filtro por período e </w:t>
            </w:r>
            <w:proofErr w:type="gramStart"/>
            <w:r w:rsidR="00113C1C">
              <w:t>agrupamentos</w:t>
            </w:r>
            <w:proofErr w:type="gramEnd"/>
          </w:p>
        </w:tc>
      </w:tr>
    </w:tbl>
    <w:p w:rsidR="006E085D" w:rsidRDefault="006E085D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6E085D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6E085D" w:rsidRPr="002D0762" w:rsidRDefault="006E085D" w:rsidP="00113C1C">
            <w:r w:rsidRPr="002D0762">
              <w:t>REQ0</w:t>
            </w:r>
            <w:r>
              <w:t>26</w:t>
            </w:r>
            <w:r w:rsidRPr="002D0762">
              <w:t xml:space="preserve"> –</w:t>
            </w:r>
            <w:r>
              <w:t xml:space="preserve"> Relatório </w:t>
            </w:r>
            <w:r w:rsidR="00113C1C">
              <w:t>de contas a receber/a pagar</w:t>
            </w:r>
          </w:p>
        </w:tc>
      </w:tr>
      <w:tr w:rsidR="006E085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6E085D" w:rsidRPr="001B756F" w:rsidRDefault="006E085D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6E085D" w:rsidRPr="001B756F" w:rsidRDefault="006E085D" w:rsidP="00CC5A73">
            <w:r>
              <w:t>Alta</w:t>
            </w:r>
          </w:p>
        </w:tc>
      </w:tr>
      <w:tr w:rsidR="006E085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6E085D" w:rsidRPr="001B756F" w:rsidRDefault="006E085D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6E085D" w:rsidRPr="001B756F" w:rsidRDefault="006E085D" w:rsidP="00CC5A73"/>
        </w:tc>
      </w:tr>
      <w:tr w:rsidR="006E085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6E085D" w:rsidRPr="001B756F" w:rsidRDefault="006E085D" w:rsidP="00CC5A73">
            <w:r>
              <w:t>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6E085D" w:rsidRPr="001B756F" w:rsidRDefault="006E085D" w:rsidP="00CC5A73">
            <w:r>
              <w:t>Alto</w:t>
            </w:r>
          </w:p>
        </w:tc>
      </w:tr>
      <w:tr w:rsidR="006E085D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6E085D" w:rsidRPr="001B756F" w:rsidRDefault="006E085D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6E085D" w:rsidRPr="001B756F" w:rsidRDefault="006E085D" w:rsidP="00113C1C">
            <w:r>
              <w:t xml:space="preserve">Geração com os </w:t>
            </w:r>
            <w:r w:rsidR="00113C1C">
              <w:t>dados financeiros e suas categorizações, com filtro por período e categorias.</w:t>
            </w:r>
          </w:p>
        </w:tc>
      </w:tr>
    </w:tbl>
    <w:p w:rsidR="00113C1C" w:rsidRDefault="00113C1C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113C1C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113C1C" w:rsidRPr="002D0762" w:rsidRDefault="00113C1C" w:rsidP="00CE2A8A">
            <w:r w:rsidRPr="002D0762">
              <w:t>REQ0</w:t>
            </w:r>
            <w:r>
              <w:t>2</w:t>
            </w:r>
            <w:r w:rsidR="00CE2A8A">
              <w:t>7</w:t>
            </w:r>
            <w:r w:rsidRPr="002D0762">
              <w:t xml:space="preserve"> –</w:t>
            </w:r>
            <w:r>
              <w:t xml:space="preserve"> Arquitetura </w:t>
            </w:r>
            <w:r w:rsidR="00CE2A8A">
              <w:t>da aplicação</w:t>
            </w:r>
          </w:p>
        </w:tc>
      </w:tr>
      <w:tr w:rsidR="00113C1C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13C1C" w:rsidRPr="001B756F" w:rsidRDefault="00113C1C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113C1C" w:rsidRPr="001B756F" w:rsidRDefault="00113C1C" w:rsidP="00CC5A73">
            <w:r>
              <w:t>Alta</w:t>
            </w:r>
          </w:p>
        </w:tc>
      </w:tr>
      <w:tr w:rsidR="00113C1C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13C1C" w:rsidRPr="001B756F" w:rsidRDefault="00113C1C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113C1C" w:rsidRPr="001B756F" w:rsidRDefault="00113C1C" w:rsidP="00CC5A73"/>
        </w:tc>
      </w:tr>
      <w:tr w:rsidR="00113C1C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113C1C" w:rsidRPr="001B756F" w:rsidRDefault="00CE2A8A" w:rsidP="00CE2A8A">
            <w:r>
              <w:t>Não f</w:t>
            </w:r>
            <w:r w:rsidR="00113C1C">
              <w:t>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113C1C" w:rsidRPr="001B756F" w:rsidRDefault="00113C1C" w:rsidP="00CC5A73">
            <w:r>
              <w:t>Alto</w:t>
            </w:r>
          </w:p>
        </w:tc>
      </w:tr>
      <w:tr w:rsidR="00113C1C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113C1C" w:rsidRPr="001B756F" w:rsidRDefault="00113C1C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113C1C" w:rsidRPr="001B756F" w:rsidRDefault="00CE2A8A" w:rsidP="00CC5A73">
            <w:r>
              <w:t>O sistema deverá ser desenvolvido na plataforma web usando a tecnologia Java.</w:t>
            </w:r>
          </w:p>
        </w:tc>
      </w:tr>
    </w:tbl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p w:rsidR="00CE2A8A" w:rsidRDefault="00CE2A8A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E2A8A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E2A8A" w:rsidRPr="002D0762" w:rsidRDefault="00CE2A8A" w:rsidP="00CE2A8A">
            <w:r w:rsidRPr="002D0762">
              <w:lastRenderedPageBreak/>
              <w:t>REQ0</w:t>
            </w:r>
            <w:r>
              <w:t>28</w:t>
            </w:r>
            <w:r w:rsidRPr="002D0762">
              <w:t xml:space="preserve"> –</w:t>
            </w:r>
            <w:r>
              <w:t xml:space="preserve"> Compatibilidade entre navegadores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CE2A8A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E2A8A" w:rsidRPr="001B756F" w:rsidRDefault="00CE2A8A" w:rsidP="00CC5A73">
            <w:r>
              <w:t>Alta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CE2A8A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E2A8A" w:rsidRPr="001B756F" w:rsidRDefault="00CE2A8A" w:rsidP="00CC5A73"/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CE2A8A" w:rsidP="00CC5A73">
            <w:r>
              <w:t>Não 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E2A8A" w:rsidRPr="001B756F" w:rsidRDefault="00CE2A8A" w:rsidP="00CC5A73">
            <w:r>
              <w:t>Alto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E2A8A" w:rsidRPr="001B756F" w:rsidRDefault="00CE2A8A" w:rsidP="00CE2A8A">
            <w:r>
              <w:t xml:space="preserve">O sistema deverá ser desenvolvido conforme padrão de desenvolvimento web para atender os principais navegadores. Sendo necessárias garantias de mesma experiência nos navegadores em especial: Microsoft Internet Explorer, Mozilla Firefox e Google </w:t>
            </w:r>
            <w:proofErr w:type="spellStart"/>
            <w:r>
              <w:t>Chrome</w:t>
            </w:r>
            <w:proofErr w:type="spellEnd"/>
            <w:r>
              <w:t>.</w:t>
            </w:r>
          </w:p>
        </w:tc>
      </w:tr>
    </w:tbl>
    <w:p w:rsidR="00CE2A8A" w:rsidRDefault="00CE2A8A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CE2A8A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CE2A8A" w:rsidRPr="002D0762" w:rsidRDefault="00CE2A8A" w:rsidP="00923095">
            <w:r w:rsidRPr="002D0762">
              <w:t>REQ0</w:t>
            </w:r>
            <w:r>
              <w:t>29</w:t>
            </w:r>
            <w:r w:rsidRPr="002D0762">
              <w:t xml:space="preserve"> –</w:t>
            </w:r>
            <w:r>
              <w:t xml:space="preserve"> </w:t>
            </w:r>
            <w:r w:rsidR="00923095">
              <w:t>Sistema gerenciador de banco de dados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CE2A8A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E2A8A" w:rsidRPr="001B756F" w:rsidRDefault="00CE2A8A" w:rsidP="00CC5A73">
            <w:r>
              <w:t>Alta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CE2A8A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E2A8A" w:rsidRPr="001B756F" w:rsidRDefault="00CE2A8A" w:rsidP="00CC5A73"/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CE2A8A" w:rsidRPr="001B756F" w:rsidRDefault="00CE2A8A" w:rsidP="00CC5A73">
            <w:r>
              <w:t>Não 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CE2A8A" w:rsidRPr="001B756F" w:rsidRDefault="00CE2A8A" w:rsidP="00CC5A73">
            <w:r>
              <w:t>Alto</w:t>
            </w:r>
          </w:p>
        </w:tc>
      </w:tr>
      <w:tr w:rsidR="00CE2A8A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CE2A8A" w:rsidRPr="001B756F" w:rsidRDefault="00CE2A8A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CE2A8A" w:rsidRPr="001B756F" w:rsidRDefault="00923095" w:rsidP="00CC5A73">
            <w:r>
              <w:t xml:space="preserve">O sistema gerenciador de banco de dados usado para persistência dos dados será o </w:t>
            </w:r>
            <w:proofErr w:type="spellStart"/>
            <w:proofErr w:type="gramStart"/>
            <w:r>
              <w:t>PostgreSQL</w:t>
            </w:r>
            <w:proofErr w:type="spellEnd"/>
            <w:proofErr w:type="gramEnd"/>
            <w:r>
              <w:t>.</w:t>
            </w:r>
          </w:p>
        </w:tc>
      </w:tr>
    </w:tbl>
    <w:p w:rsidR="00A31B5F" w:rsidRDefault="00A31B5F" w:rsidP="0036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2300"/>
        <w:gridCol w:w="2161"/>
        <w:gridCol w:w="1398"/>
        <w:gridCol w:w="1491"/>
      </w:tblGrid>
      <w:tr w:rsidR="00A31B5F" w:rsidRPr="002D0762" w:rsidTr="00CC5A73">
        <w:trPr>
          <w:trHeight w:val="392"/>
        </w:trPr>
        <w:tc>
          <w:tcPr>
            <w:tcW w:w="9314" w:type="dxa"/>
            <w:gridSpan w:val="5"/>
            <w:shd w:val="clear" w:color="auto" w:fill="auto"/>
            <w:vAlign w:val="center"/>
          </w:tcPr>
          <w:p w:rsidR="00A31B5F" w:rsidRPr="002D0762" w:rsidRDefault="00A31B5F" w:rsidP="00A31B5F">
            <w:r w:rsidRPr="002D0762">
              <w:t>REQ0</w:t>
            </w:r>
            <w:r>
              <w:t>30</w:t>
            </w:r>
            <w:r w:rsidRPr="002D0762">
              <w:t xml:space="preserve"> –</w:t>
            </w:r>
            <w:r>
              <w:t xml:space="preserve"> Data limite para desenvolvimento do projeto</w:t>
            </w:r>
          </w:p>
        </w:tc>
      </w:tr>
      <w:tr w:rsidR="00A31B5F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PRIORIDADE: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31B5F" w:rsidRPr="001B756F" w:rsidRDefault="00A31B5F" w:rsidP="00CC5A73">
            <w:r>
              <w:t>Alta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31B5F" w:rsidRPr="001B756F" w:rsidRDefault="00A31B5F" w:rsidP="00CC5A73">
            <w:r>
              <w:t>Alta</w:t>
            </w:r>
          </w:p>
        </w:tc>
      </w:tr>
      <w:tr w:rsidR="00A31B5F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SOLICITANTE: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31B5F" w:rsidRPr="001B756F" w:rsidRDefault="00A31B5F" w:rsidP="00CC5A73">
            <w:r>
              <w:t>Equipe</w:t>
            </w:r>
          </w:p>
        </w:tc>
        <w:tc>
          <w:tcPr>
            <w:tcW w:w="2161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A31B5F" w:rsidRPr="001B756F" w:rsidRDefault="00A31B5F" w:rsidP="00CC5A73"/>
        </w:tc>
      </w:tr>
      <w:tr w:rsidR="00A31B5F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TIPO DO REQUISITO:</w:t>
            </w:r>
          </w:p>
        </w:tc>
        <w:tc>
          <w:tcPr>
            <w:tcW w:w="2300" w:type="dxa"/>
            <w:shd w:val="clear" w:color="auto" w:fill="auto"/>
            <w:vAlign w:val="center"/>
          </w:tcPr>
          <w:p w:rsidR="00A31B5F" w:rsidRPr="001B756F" w:rsidRDefault="00A31B5F" w:rsidP="00CC5A73">
            <w:r>
              <w:t>Não funcional</w:t>
            </w:r>
          </w:p>
        </w:tc>
        <w:tc>
          <w:tcPr>
            <w:tcW w:w="3559" w:type="dxa"/>
            <w:gridSpan w:val="2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IMPACTO NA ARQUITETURA: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A31B5F" w:rsidRPr="001B756F" w:rsidRDefault="00A31B5F" w:rsidP="00CC5A73">
            <w:r>
              <w:t>Alto</w:t>
            </w:r>
          </w:p>
        </w:tc>
      </w:tr>
      <w:tr w:rsidR="00A31B5F" w:rsidRPr="002D0762" w:rsidTr="00CC5A73">
        <w:trPr>
          <w:trHeight w:val="392"/>
        </w:trPr>
        <w:tc>
          <w:tcPr>
            <w:tcW w:w="1964" w:type="dxa"/>
            <w:shd w:val="clear" w:color="auto" w:fill="auto"/>
            <w:vAlign w:val="center"/>
          </w:tcPr>
          <w:p w:rsidR="00A31B5F" w:rsidRPr="001B756F" w:rsidRDefault="00A31B5F" w:rsidP="00CC5A73">
            <w:pPr>
              <w:rPr>
                <w:rStyle w:val="Forte"/>
                <w:sz w:val="22"/>
              </w:rPr>
            </w:pPr>
            <w:r w:rsidRPr="001B756F">
              <w:rPr>
                <w:rStyle w:val="Forte"/>
                <w:sz w:val="22"/>
              </w:rPr>
              <w:t>DESCRIÇÃO:</w:t>
            </w:r>
          </w:p>
        </w:tc>
        <w:tc>
          <w:tcPr>
            <w:tcW w:w="7350" w:type="dxa"/>
            <w:gridSpan w:val="4"/>
            <w:shd w:val="clear" w:color="auto" w:fill="auto"/>
            <w:vAlign w:val="center"/>
          </w:tcPr>
          <w:p w:rsidR="00A31B5F" w:rsidRPr="001B756F" w:rsidRDefault="00A31B5F" w:rsidP="00CC5A73">
            <w:r>
              <w:t>O sistema deverá ser totalmente terminado até a conclusão da pós-graduação.</w:t>
            </w:r>
          </w:p>
        </w:tc>
      </w:tr>
    </w:tbl>
    <w:p w:rsidR="00C45A19" w:rsidRDefault="003661E7" w:rsidP="003661E7">
      <w:r>
        <w:br w:type="page"/>
      </w:r>
    </w:p>
    <w:p w:rsidR="00F13D20" w:rsidRPr="003661E7" w:rsidRDefault="00F13D20" w:rsidP="003661E7"/>
    <w:p w:rsidR="00BB54C5" w:rsidRPr="00415BBC" w:rsidRDefault="0026359B" w:rsidP="00AA1922">
      <w:pPr>
        <w:pStyle w:val="Ttulo1"/>
        <w:numPr>
          <w:ilvl w:val="0"/>
          <w:numId w:val="25"/>
        </w:numPr>
        <w:autoSpaceDE/>
        <w:autoSpaceDN/>
        <w:rPr>
          <w:rStyle w:val="Forte"/>
          <w:b/>
          <w:caps/>
        </w:rPr>
      </w:pPr>
      <w:bookmarkStart w:id="18" w:name="_Toc421569175"/>
      <w:bookmarkEnd w:id="12"/>
      <w:r w:rsidRPr="00415BBC">
        <w:rPr>
          <w:rStyle w:val="Forte"/>
          <w:b/>
          <w:caps/>
        </w:rPr>
        <w:t>CONCORRENTES DO MERCADO</w:t>
      </w:r>
      <w:bookmarkEnd w:id="18"/>
    </w:p>
    <w:p w:rsidR="00950857" w:rsidRDefault="00A340C1" w:rsidP="00AA1922">
      <w:pPr>
        <w:pStyle w:val="Ttulo2"/>
        <w:numPr>
          <w:ilvl w:val="1"/>
          <w:numId w:val="25"/>
        </w:numPr>
        <w:rPr>
          <w:rStyle w:val="Forte"/>
          <w:b/>
          <w:caps/>
        </w:rPr>
      </w:pPr>
      <w:bookmarkStart w:id="19" w:name="_Toc421569176"/>
      <w:bookmarkEnd w:id="13"/>
      <w:r w:rsidRPr="00415BBC">
        <w:rPr>
          <w:rStyle w:val="Forte"/>
          <w:b/>
          <w:caps/>
        </w:rPr>
        <w:t xml:space="preserve">&lt;Nome da </w:t>
      </w:r>
      <w:r w:rsidR="005E797E" w:rsidRPr="00415BBC">
        <w:rPr>
          <w:rStyle w:val="Forte"/>
          <w:b/>
          <w:caps/>
        </w:rPr>
        <w:t>Alternativa 1</w:t>
      </w:r>
      <w:r w:rsidRPr="00415BBC">
        <w:rPr>
          <w:rStyle w:val="Forte"/>
          <w:b/>
          <w:caps/>
        </w:rPr>
        <w:t>&gt;</w:t>
      </w:r>
      <w:bookmarkEnd w:id="19"/>
    </w:p>
    <w:p w:rsidR="003661E7" w:rsidRPr="003661E7" w:rsidRDefault="003661E7" w:rsidP="003661E7">
      <w:pPr>
        <w:widowControl/>
        <w:autoSpaceDE/>
        <w:autoSpaceDN/>
        <w:spacing w:line="240" w:lineRule="auto"/>
      </w:pPr>
      <w:r>
        <w:br w:type="page"/>
      </w:r>
    </w:p>
    <w:p w:rsidR="00BB54C5" w:rsidRPr="003661E7" w:rsidRDefault="005E797E" w:rsidP="00AA1922">
      <w:pPr>
        <w:pStyle w:val="Ttulo1"/>
        <w:numPr>
          <w:ilvl w:val="0"/>
          <w:numId w:val="25"/>
        </w:numPr>
        <w:autoSpaceDE/>
        <w:autoSpaceDN/>
        <w:rPr>
          <w:rStyle w:val="Forte"/>
          <w:b/>
        </w:rPr>
      </w:pPr>
      <w:bookmarkStart w:id="20" w:name="_Toc421569177"/>
      <w:r w:rsidRPr="003661E7">
        <w:rPr>
          <w:rStyle w:val="Forte"/>
          <w:b/>
        </w:rPr>
        <w:lastRenderedPageBreak/>
        <w:t>ALTERNATIVA RECOMENDADA</w:t>
      </w:r>
      <w:bookmarkEnd w:id="20"/>
    </w:p>
    <w:p w:rsidR="00950857" w:rsidRDefault="00E76686" w:rsidP="00AA1922">
      <w:pPr>
        <w:pStyle w:val="Ttulo2"/>
        <w:numPr>
          <w:ilvl w:val="1"/>
          <w:numId w:val="25"/>
        </w:numPr>
        <w:autoSpaceDE/>
        <w:autoSpaceDN/>
        <w:rPr>
          <w:rStyle w:val="Forte"/>
          <w:b/>
          <w:caps/>
        </w:rPr>
      </w:pPr>
      <w:bookmarkStart w:id="21" w:name="_Toc421569178"/>
      <w:r w:rsidRPr="00415BBC">
        <w:rPr>
          <w:rStyle w:val="Forte"/>
          <w:b/>
          <w:caps/>
        </w:rPr>
        <w:t>Benefícios</w:t>
      </w:r>
      <w:bookmarkEnd w:id="21"/>
    </w:p>
    <w:p w:rsidR="003806BD" w:rsidRDefault="003806BD" w:rsidP="003806BD">
      <w:pPr>
        <w:pStyle w:val="PargrafodaLista"/>
      </w:pPr>
      <w:r w:rsidRPr="003806BD">
        <w:t>O sistema visa facilitar a emissão de orçamentos, controlar as receitas e as despesas. Com isso será possível ter dados estratégicos para decisões administrativas, sabendo quais os serviços mais rentáveis.</w:t>
      </w:r>
    </w:p>
    <w:p w:rsidR="003806BD" w:rsidRDefault="003806BD" w:rsidP="003806BD">
      <w:pPr>
        <w:pStyle w:val="PargrafodaLista"/>
      </w:pPr>
      <w:r>
        <w:t>Dentro do mercado de sistemas voltados para área técnica de oficinas, poucos se dispõem na tecnologia web para interface. Esse é um grande diferencial, pois simplifica muito os custos com equipamentos e configurações nas estações de trabalho necessitando de apenas um navegador, que muitas vezes vem nativamente no sistema operacional.</w:t>
      </w:r>
    </w:p>
    <w:p w:rsidR="003806BD" w:rsidRPr="003806BD" w:rsidRDefault="003806BD" w:rsidP="00AA1922">
      <w:pPr>
        <w:pStyle w:val="Ttulo2"/>
        <w:numPr>
          <w:ilvl w:val="1"/>
          <w:numId w:val="25"/>
        </w:numPr>
        <w:autoSpaceDE/>
        <w:autoSpaceDN/>
        <w:rPr>
          <w:rStyle w:val="Forte"/>
          <w:b/>
          <w:caps/>
        </w:rPr>
      </w:pPr>
      <w:bookmarkStart w:id="22" w:name="_Toc421569179"/>
      <w:r w:rsidRPr="00415BBC">
        <w:rPr>
          <w:rStyle w:val="Forte"/>
          <w:b/>
          <w:caps/>
        </w:rPr>
        <w:t>Custos</w:t>
      </w:r>
      <w:bookmarkEnd w:id="22"/>
    </w:p>
    <w:p w:rsidR="003806BD" w:rsidRDefault="003806BD" w:rsidP="003806BD">
      <w:pPr>
        <w:pStyle w:val="PargrafodaLista"/>
      </w:pPr>
      <w:r w:rsidRPr="003806BD">
        <w:t xml:space="preserve">Os custos </w:t>
      </w:r>
      <w:r>
        <w:t>relacionados ao desenvolvimento do sistema</w:t>
      </w:r>
      <w:r w:rsidRPr="003806BD">
        <w:t xml:space="preserve"> incluem as licenças de softwares, custos com o desenvolvimento, e aquisição de hardware. Os custos com o sistema foram divididos nas categorias descritas abaixo.</w:t>
      </w:r>
    </w:p>
    <w:p w:rsidR="003806BD" w:rsidRPr="00ED5100" w:rsidRDefault="00ED5100" w:rsidP="00AA1922">
      <w:pPr>
        <w:pStyle w:val="Ttulo2"/>
        <w:numPr>
          <w:ilvl w:val="2"/>
          <w:numId w:val="25"/>
        </w:numPr>
        <w:autoSpaceDE/>
        <w:autoSpaceDN/>
        <w:jc w:val="both"/>
        <w:rPr>
          <w:rStyle w:val="Forte"/>
          <w:b/>
          <w:caps/>
        </w:rPr>
      </w:pPr>
      <w:bookmarkStart w:id="23" w:name="_Toc421569180"/>
      <w:r w:rsidRPr="00ED5100">
        <w:rPr>
          <w:rStyle w:val="Forte"/>
          <w:b/>
          <w:caps/>
        </w:rPr>
        <w:t>Custos Relacionados às Licenças de Softwares</w:t>
      </w:r>
      <w:bookmarkEnd w:id="23"/>
      <w:r w:rsidRPr="00ED5100">
        <w:rPr>
          <w:rStyle w:val="Forte"/>
          <w:b/>
          <w:caps/>
        </w:rPr>
        <w:tab/>
      </w:r>
    </w:p>
    <w:p w:rsidR="003806BD" w:rsidRPr="003806BD" w:rsidRDefault="003806BD" w:rsidP="003806BD">
      <w:pPr>
        <w:jc w:val="both"/>
        <w:rPr>
          <w:rStyle w:val="Forte"/>
        </w:rPr>
      </w:pPr>
    </w:p>
    <w:tbl>
      <w:tblPr>
        <w:tblStyle w:val="Tabelacomgrade"/>
        <w:tblW w:w="9039" w:type="dxa"/>
        <w:jc w:val="center"/>
        <w:tblLayout w:type="fixed"/>
        <w:tblLook w:val="04A0" w:firstRow="1" w:lastRow="0" w:firstColumn="1" w:lastColumn="0" w:noHBand="0" w:noVBand="1"/>
      </w:tblPr>
      <w:tblGrid>
        <w:gridCol w:w="5211"/>
        <w:gridCol w:w="1843"/>
        <w:gridCol w:w="1985"/>
      </w:tblGrid>
      <w:tr w:rsidR="00ED5100" w:rsidRPr="00B14D47" w:rsidTr="00ED5100">
        <w:trPr>
          <w:jc w:val="center"/>
        </w:trPr>
        <w:tc>
          <w:tcPr>
            <w:tcW w:w="5211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3806BD" w:rsidRPr="00B14D47" w:rsidRDefault="003806BD" w:rsidP="00ED5100">
            <w:r w:rsidRPr="00B14D47">
              <w:t>S</w:t>
            </w:r>
            <w:r>
              <w:t>oftware</w:t>
            </w:r>
          </w:p>
        </w:tc>
        <w:tc>
          <w:tcPr>
            <w:tcW w:w="1843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3806BD" w:rsidRPr="00B14D47" w:rsidRDefault="003806BD" w:rsidP="00ED5100">
            <w:r>
              <w:t>Quantidade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3806BD" w:rsidRPr="00B14D47" w:rsidRDefault="003806BD" w:rsidP="00ED5100">
            <w:r>
              <w:t>Custo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top w:val="single" w:sz="12" w:space="0" w:color="auto"/>
              <w:left w:val="nil"/>
            </w:tcBorders>
          </w:tcPr>
          <w:p w:rsidR="003806BD" w:rsidRPr="001909D5" w:rsidRDefault="001909D5" w:rsidP="004204BF">
            <w:pPr>
              <w:rPr>
                <w:rStyle w:val="Forte"/>
                <w:b w:val="0"/>
              </w:rPr>
            </w:pPr>
            <w:proofErr w:type="spellStart"/>
            <w:r w:rsidRPr="001909D5">
              <w:rPr>
                <w:rStyle w:val="Forte"/>
                <w:b w:val="0"/>
              </w:rPr>
              <w:t>Astah</w:t>
            </w:r>
            <w:proofErr w:type="spellEnd"/>
            <w:r w:rsidRPr="001909D5">
              <w:rPr>
                <w:rStyle w:val="Forte"/>
                <w:b w:val="0"/>
              </w:rPr>
              <w:t xml:space="preserve"> </w:t>
            </w:r>
            <w:proofErr w:type="spellStart"/>
            <w:r w:rsidRPr="001909D5">
              <w:rPr>
                <w:rStyle w:val="Forte"/>
                <w:b w:val="0"/>
              </w:rPr>
              <w:t>Community</w:t>
            </w:r>
            <w:proofErr w:type="spellEnd"/>
            <w:r w:rsidRPr="001909D5">
              <w:rPr>
                <w:rStyle w:val="Forte"/>
                <w:b w:val="0"/>
              </w:rPr>
              <w:t xml:space="preserve"> 6.9.0</w:t>
            </w:r>
            <w:proofErr w:type="gramStart"/>
            <w:r w:rsidR="004204BF">
              <w:rPr>
                <w:rStyle w:val="Forte"/>
                <w:b w:val="0"/>
              </w:rPr>
              <w:t>¹</w:t>
            </w:r>
            <w:proofErr w:type="gramEnd"/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3806BD" w:rsidRPr="001909D5" w:rsidRDefault="001909D5" w:rsidP="00B75F4A">
            <w:pPr>
              <w:jc w:val="center"/>
              <w:rPr>
                <w:rStyle w:val="Forte"/>
                <w:b w:val="0"/>
              </w:rPr>
            </w:pPr>
            <w:proofErr w:type="gramStart"/>
            <w:r w:rsidRPr="001909D5">
              <w:rPr>
                <w:rStyle w:val="Forte"/>
                <w:b w:val="0"/>
              </w:rPr>
              <w:t>3</w:t>
            </w:r>
            <w:proofErr w:type="gramEnd"/>
          </w:p>
        </w:tc>
        <w:tc>
          <w:tcPr>
            <w:tcW w:w="1985" w:type="dxa"/>
            <w:tcBorders>
              <w:top w:val="single" w:sz="12" w:space="0" w:color="auto"/>
              <w:right w:val="nil"/>
            </w:tcBorders>
          </w:tcPr>
          <w:p w:rsidR="003806BD" w:rsidRPr="001909D5" w:rsidRDefault="001909D5" w:rsidP="00B75F4A">
            <w:pPr>
              <w:jc w:val="right"/>
              <w:rPr>
                <w:rStyle w:val="Forte"/>
                <w:b w:val="0"/>
              </w:rPr>
            </w:pPr>
            <w:r w:rsidRPr="001909D5">
              <w:rPr>
                <w:rStyle w:val="Forte"/>
                <w:b w:val="0"/>
              </w:rPr>
              <w:t>R$ 0,00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  <w:shd w:val="clear" w:color="auto" w:fill="F2F2F2"/>
          </w:tcPr>
          <w:p w:rsidR="003806BD" w:rsidRPr="001909D5" w:rsidRDefault="001909D5" w:rsidP="001909D5">
            <w:pPr>
              <w:rPr>
                <w:rStyle w:val="Forte"/>
                <w:b w:val="0"/>
              </w:rPr>
            </w:pPr>
            <w:r w:rsidRPr="001909D5">
              <w:rPr>
                <w:rStyle w:val="Forte"/>
                <w:b w:val="0"/>
              </w:rPr>
              <w:t>Eclipse RCP</w:t>
            </w:r>
            <w:r w:rsidR="004204BF">
              <w:rPr>
                <w:rStyle w:val="Forte"/>
                <w:b w:val="0"/>
              </w:rPr>
              <w:t>²</w:t>
            </w:r>
          </w:p>
        </w:tc>
        <w:tc>
          <w:tcPr>
            <w:tcW w:w="1843" w:type="dxa"/>
            <w:shd w:val="clear" w:color="auto" w:fill="F2F2F2"/>
          </w:tcPr>
          <w:p w:rsidR="003806BD" w:rsidRPr="001909D5" w:rsidRDefault="001909D5" w:rsidP="00B75F4A">
            <w:pPr>
              <w:jc w:val="center"/>
              <w:rPr>
                <w:rStyle w:val="Forte"/>
                <w:b w:val="0"/>
              </w:rPr>
            </w:pPr>
            <w:proofErr w:type="gramStart"/>
            <w:r>
              <w:rPr>
                <w:rStyle w:val="Forte"/>
                <w:b w:val="0"/>
              </w:rPr>
              <w:t>3</w:t>
            </w:r>
            <w:proofErr w:type="gramEnd"/>
          </w:p>
        </w:tc>
        <w:tc>
          <w:tcPr>
            <w:tcW w:w="1985" w:type="dxa"/>
            <w:tcBorders>
              <w:right w:val="nil"/>
            </w:tcBorders>
            <w:shd w:val="clear" w:color="auto" w:fill="F2F2F2"/>
          </w:tcPr>
          <w:p w:rsidR="003806BD" w:rsidRPr="001909D5" w:rsidRDefault="001909D5" w:rsidP="00B75F4A">
            <w:pPr>
              <w:jc w:val="right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R$ 0,00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</w:tcPr>
          <w:p w:rsidR="003806BD" w:rsidRPr="001909D5" w:rsidRDefault="001909D5" w:rsidP="001909D5">
            <w:pPr>
              <w:rPr>
                <w:rStyle w:val="Forte"/>
                <w:b w:val="0"/>
              </w:rPr>
            </w:pPr>
            <w:proofErr w:type="spellStart"/>
            <w:proofErr w:type="gramStart"/>
            <w:r w:rsidRPr="001909D5">
              <w:rPr>
                <w:rStyle w:val="Forte"/>
                <w:b w:val="0"/>
              </w:rPr>
              <w:t>PostgreSQL</w:t>
            </w:r>
            <w:proofErr w:type="spellEnd"/>
            <w:proofErr w:type="gramEnd"/>
            <w:r w:rsidRPr="001909D5">
              <w:rPr>
                <w:rStyle w:val="Forte"/>
                <w:b w:val="0"/>
              </w:rPr>
              <w:t xml:space="preserve"> 9.4.3</w:t>
            </w:r>
            <w:r w:rsidR="004204BF">
              <w:rPr>
                <w:rStyle w:val="Forte"/>
                <w:b w:val="0"/>
              </w:rPr>
              <w:t>³</w:t>
            </w:r>
          </w:p>
        </w:tc>
        <w:tc>
          <w:tcPr>
            <w:tcW w:w="1843" w:type="dxa"/>
          </w:tcPr>
          <w:p w:rsidR="003806BD" w:rsidRPr="001909D5" w:rsidRDefault="001909D5" w:rsidP="00B75F4A">
            <w:pPr>
              <w:jc w:val="center"/>
              <w:rPr>
                <w:rStyle w:val="Forte"/>
                <w:b w:val="0"/>
              </w:rPr>
            </w:pPr>
            <w:proofErr w:type="gramStart"/>
            <w:r>
              <w:rPr>
                <w:rStyle w:val="Forte"/>
                <w:b w:val="0"/>
              </w:rPr>
              <w:t>1</w:t>
            </w:r>
            <w:proofErr w:type="gramEnd"/>
          </w:p>
        </w:tc>
        <w:tc>
          <w:tcPr>
            <w:tcW w:w="1985" w:type="dxa"/>
            <w:tcBorders>
              <w:right w:val="nil"/>
            </w:tcBorders>
          </w:tcPr>
          <w:p w:rsidR="003806BD" w:rsidRPr="001909D5" w:rsidRDefault="001909D5" w:rsidP="00B75F4A">
            <w:pPr>
              <w:jc w:val="right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R$ 0,00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  <w:shd w:val="clear" w:color="auto" w:fill="F2F2F2"/>
          </w:tcPr>
          <w:p w:rsidR="003806BD" w:rsidRPr="00B14D47" w:rsidRDefault="00FD420D" w:rsidP="00B75F4A">
            <w:r>
              <w:t xml:space="preserve">Microsoft </w:t>
            </w:r>
            <w:r w:rsidR="00B75F4A">
              <w:t>Office 365 Personal</w:t>
            </w:r>
            <w:r w:rsidRPr="00FD420D">
              <w:rPr>
                <w:vertAlign w:val="superscript"/>
              </w:rPr>
              <w:t>4</w:t>
            </w:r>
          </w:p>
        </w:tc>
        <w:tc>
          <w:tcPr>
            <w:tcW w:w="1843" w:type="dxa"/>
            <w:shd w:val="clear" w:color="auto" w:fill="F2F2F2"/>
          </w:tcPr>
          <w:p w:rsidR="003806BD" w:rsidRPr="00B14D47" w:rsidRDefault="00FD420D" w:rsidP="00B75F4A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985" w:type="dxa"/>
            <w:tcBorders>
              <w:right w:val="nil"/>
            </w:tcBorders>
            <w:shd w:val="clear" w:color="auto" w:fill="F2F2F2"/>
          </w:tcPr>
          <w:p w:rsidR="003806BD" w:rsidRPr="00B14D47" w:rsidRDefault="00FD420D" w:rsidP="00B75F4A">
            <w:pPr>
              <w:jc w:val="right"/>
            </w:pPr>
            <w:r>
              <w:t>R$</w:t>
            </w:r>
            <w:r w:rsidR="00B75F4A">
              <w:t xml:space="preserve"> 299,85</w:t>
            </w:r>
          </w:p>
        </w:tc>
      </w:tr>
    </w:tbl>
    <w:p w:rsidR="00ED5100" w:rsidRPr="00FA09EE" w:rsidRDefault="003806BD" w:rsidP="00FA09EE">
      <w:pPr>
        <w:jc w:val="center"/>
        <w:rPr>
          <w:bCs/>
        </w:rPr>
      </w:pPr>
      <w:r w:rsidRPr="00ED5100">
        <w:rPr>
          <w:rStyle w:val="Forte"/>
          <w:b w:val="0"/>
        </w:rPr>
        <w:t>Quadro 01 – Custos de Software</w:t>
      </w:r>
    </w:p>
    <w:p w:rsidR="004204BF" w:rsidRDefault="004204BF" w:rsidP="003806BD">
      <w:pPr>
        <w:pStyle w:val="PargrafodaLista"/>
      </w:pPr>
      <w:r>
        <w:t>¹</w:t>
      </w:r>
      <w:r>
        <w:tab/>
        <w:t>-</w:t>
      </w:r>
      <w:r>
        <w:tab/>
      </w:r>
      <w:hyperlink r:id="rId10" w:history="1">
        <w:r w:rsidRPr="00171A42">
          <w:rPr>
            <w:rStyle w:val="Hyperlink"/>
          </w:rPr>
          <w:t>http://astah.net/editions/community</w:t>
        </w:r>
      </w:hyperlink>
      <w:r>
        <w:t xml:space="preserve"> - </w:t>
      </w:r>
      <w:proofErr w:type="spellStart"/>
      <w:r w:rsidR="00FD420D">
        <w:t>Community</w:t>
      </w:r>
      <w:proofErr w:type="spellEnd"/>
      <w:r w:rsidR="00FD420D">
        <w:t xml:space="preserve"> </w:t>
      </w:r>
      <w:proofErr w:type="spellStart"/>
      <w:r w:rsidR="00FD420D">
        <w:t>License</w:t>
      </w:r>
      <w:proofErr w:type="spellEnd"/>
      <w:r w:rsidR="00FD420D">
        <w:t xml:space="preserve"> - Licença similar de software gratuito. Acesso em 09/06/2015 as </w:t>
      </w:r>
      <w:proofErr w:type="gramStart"/>
      <w:r w:rsidR="00FD420D">
        <w:t>20:46</w:t>
      </w:r>
      <w:proofErr w:type="gramEnd"/>
      <w:r w:rsidR="00FD420D">
        <w:t>.</w:t>
      </w:r>
    </w:p>
    <w:p w:rsidR="00FD420D" w:rsidRDefault="00FD420D" w:rsidP="003806BD">
      <w:pPr>
        <w:pStyle w:val="PargrafodaLista"/>
      </w:pPr>
      <w:r>
        <w:t>²</w:t>
      </w:r>
      <w:r>
        <w:tab/>
        <w:t>-</w:t>
      </w:r>
      <w:r>
        <w:tab/>
      </w:r>
      <w:hyperlink r:id="rId11" w:history="1">
        <w:r w:rsidRPr="00171A42">
          <w:rPr>
            <w:rStyle w:val="Hyperlink"/>
          </w:rPr>
          <w:t>https://eclipse.org</w:t>
        </w:r>
      </w:hyperlink>
      <w:r>
        <w:t xml:space="preserve"> - </w:t>
      </w:r>
      <w:r w:rsidR="00B350D7">
        <w:t xml:space="preserve">Eclipse </w:t>
      </w:r>
      <w:proofErr w:type="spellStart"/>
      <w:r w:rsidR="00B350D7">
        <w:t>Public</w:t>
      </w:r>
      <w:proofErr w:type="spellEnd"/>
      <w:r w:rsidR="00B350D7">
        <w:t xml:space="preserve"> </w:t>
      </w:r>
      <w:proofErr w:type="spellStart"/>
      <w:r w:rsidR="00B350D7">
        <w:t>License</w:t>
      </w:r>
      <w:proofErr w:type="spellEnd"/>
      <w:r w:rsidR="00B350D7">
        <w:t xml:space="preserve"> – Licença similar de software gratuito. Acesso em 09/06/2015 às </w:t>
      </w:r>
      <w:proofErr w:type="gramStart"/>
      <w:r w:rsidR="00B350D7">
        <w:t>20:55</w:t>
      </w:r>
      <w:proofErr w:type="gramEnd"/>
      <w:r w:rsidR="00B350D7">
        <w:t>.</w:t>
      </w:r>
    </w:p>
    <w:p w:rsidR="00ED5100" w:rsidRDefault="004204BF" w:rsidP="003806BD">
      <w:pPr>
        <w:pStyle w:val="PargrafodaLista"/>
      </w:pPr>
      <w:proofErr w:type="gramStart"/>
      <w:r>
        <w:t>³</w:t>
      </w:r>
      <w:proofErr w:type="gramEnd"/>
      <w:r>
        <w:t xml:space="preserve"> - </w:t>
      </w:r>
      <w:hyperlink r:id="rId12" w:history="1">
        <w:r w:rsidRPr="00171A42">
          <w:rPr>
            <w:rStyle w:val="Hyperlink"/>
          </w:rPr>
          <w:t>http://www.postgresql.org</w:t>
        </w:r>
      </w:hyperlink>
      <w:r>
        <w:t xml:space="preserve"> - </w:t>
      </w:r>
      <w:proofErr w:type="spellStart"/>
      <w:r w:rsidRPr="004204BF">
        <w:t>PostgreSQL</w:t>
      </w:r>
      <w:proofErr w:type="spellEnd"/>
      <w:r w:rsidRPr="004204BF">
        <w:t xml:space="preserve"> </w:t>
      </w:r>
      <w:proofErr w:type="spellStart"/>
      <w:r w:rsidRPr="004204BF">
        <w:t>License</w:t>
      </w:r>
      <w:proofErr w:type="spellEnd"/>
      <w:r>
        <w:t xml:space="preserve"> – Licença similar de software gratuito. Acesso em 09/06/2015 às </w:t>
      </w:r>
      <w:proofErr w:type="gramStart"/>
      <w:r>
        <w:t>20:03</w:t>
      </w:r>
      <w:proofErr w:type="gramEnd"/>
      <w:r>
        <w:t xml:space="preserve">. </w:t>
      </w:r>
    </w:p>
    <w:p w:rsidR="00B350D7" w:rsidRPr="00B350D7" w:rsidRDefault="00B350D7" w:rsidP="003806BD">
      <w:pPr>
        <w:pStyle w:val="PargrafodaLista"/>
      </w:pPr>
      <w:r w:rsidRPr="00B350D7">
        <w:rPr>
          <w:vertAlign w:val="superscript"/>
        </w:rPr>
        <w:t>4</w:t>
      </w:r>
      <w:r>
        <w:tab/>
        <w:t>-</w:t>
      </w:r>
      <w:r>
        <w:tab/>
      </w:r>
      <w:hyperlink r:id="rId13" w:history="1">
        <w:r w:rsidR="00B75F4A" w:rsidRPr="00171A42">
          <w:rPr>
            <w:rStyle w:val="Hyperlink"/>
          </w:rPr>
          <w:t>http://produto.mercadolivre.com.br/MLB-647610569-office-365-personal-licenca-anual-microsoft-1-usuario-_JM</w:t>
        </w:r>
      </w:hyperlink>
      <w:r w:rsidR="00B75F4A">
        <w:t xml:space="preserve"> - Licença Anual para um usuário. Acesso em 09/06/2015 às </w:t>
      </w:r>
      <w:proofErr w:type="gramStart"/>
      <w:r w:rsidR="00B75F4A">
        <w:t>21:08</w:t>
      </w:r>
      <w:proofErr w:type="gramEnd"/>
      <w:r w:rsidR="00B75F4A">
        <w:t>.</w:t>
      </w:r>
    </w:p>
    <w:p w:rsidR="004204BF" w:rsidRDefault="004204BF" w:rsidP="003806BD">
      <w:pPr>
        <w:pStyle w:val="PargrafodaLista"/>
      </w:pPr>
    </w:p>
    <w:p w:rsidR="004204BF" w:rsidRDefault="004204BF" w:rsidP="003806BD">
      <w:pPr>
        <w:pStyle w:val="PargrafodaLista"/>
      </w:pPr>
    </w:p>
    <w:p w:rsidR="004204BF" w:rsidRDefault="004204BF" w:rsidP="003806BD">
      <w:pPr>
        <w:pStyle w:val="PargrafodaLista"/>
      </w:pPr>
    </w:p>
    <w:p w:rsidR="004204BF" w:rsidRDefault="004204BF" w:rsidP="003806BD">
      <w:pPr>
        <w:pStyle w:val="PargrafodaLista"/>
      </w:pPr>
    </w:p>
    <w:p w:rsidR="004204BF" w:rsidRDefault="004204BF" w:rsidP="003806BD">
      <w:pPr>
        <w:pStyle w:val="PargrafodaLista"/>
      </w:pPr>
    </w:p>
    <w:p w:rsidR="004204BF" w:rsidRDefault="004204BF" w:rsidP="003806BD">
      <w:pPr>
        <w:pStyle w:val="PargrafodaLista"/>
      </w:pPr>
    </w:p>
    <w:p w:rsidR="00ED5100" w:rsidRDefault="00ED5100" w:rsidP="00AA1922">
      <w:pPr>
        <w:pStyle w:val="Ttulo2"/>
        <w:numPr>
          <w:ilvl w:val="2"/>
          <w:numId w:val="25"/>
        </w:numPr>
        <w:autoSpaceDE/>
        <w:autoSpaceDN/>
        <w:jc w:val="both"/>
        <w:rPr>
          <w:rStyle w:val="Forte"/>
          <w:b/>
          <w:caps/>
        </w:rPr>
      </w:pPr>
      <w:bookmarkStart w:id="24" w:name="_Toc421569181"/>
      <w:r w:rsidRPr="00ED5100">
        <w:rPr>
          <w:rStyle w:val="Forte"/>
          <w:b/>
          <w:caps/>
        </w:rPr>
        <w:t>Custos de Hardware</w:t>
      </w:r>
      <w:bookmarkEnd w:id="24"/>
      <w:r w:rsidRPr="00ED5100">
        <w:rPr>
          <w:rStyle w:val="Forte"/>
          <w:b/>
          <w:caps/>
        </w:rPr>
        <w:tab/>
      </w:r>
    </w:p>
    <w:p w:rsidR="00ED5100" w:rsidRPr="00ED5100" w:rsidRDefault="00ED5100" w:rsidP="00ED5100"/>
    <w:tbl>
      <w:tblPr>
        <w:tblStyle w:val="Tabelacomgrade"/>
        <w:tblW w:w="9039" w:type="dxa"/>
        <w:jc w:val="center"/>
        <w:tblLook w:val="04A0" w:firstRow="1" w:lastRow="0" w:firstColumn="1" w:lastColumn="0" w:noHBand="0" w:noVBand="1"/>
      </w:tblPr>
      <w:tblGrid>
        <w:gridCol w:w="2018"/>
        <w:gridCol w:w="3902"/>
        <w:gridCol w:w="1559"/>
        <w:gridCol w:w="1560"/>
      </w:tblGrid>
      <w:tr w:rsidR="00ED5100" w:rsidRPr="00B14D47" w:rsidTr="00ED5100">
        <w:trPr>
          <w:jc w:val="center"/>
        </w:trPr>
        <w:tc>
          <w:tcPr>
            <w:tcW w:w="2018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R</w:t>
            </w:r>
            <w:r>
              <w:t>ecurso</w:t>
            </w:r>
          </w:p>
        </w:tc>
        <w:tc>
          <w:tcPr>
            <w:tcW w:w="3902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D</w:t>
            </w:r>
            <w:r>
              <w:t>escrição</w:t>
            </w:r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>
              <w:t>Quantidade</w:t>
            </w:r>
          </w:p>
        </w:tc>
        <w:tc>
          <w:tcPr>
            <w:tcW w:w="1560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ED5100" w:rsidRPr="00B14D47" w:rsidRDefault="00ED5100" w:rsidP="00547728">
            <w:r w:rsidRPr="00B14D47">
              <w:t>C</w:t>
            </w:r>
            <w:r>
              <w:t>usto</w:t>
            </w:r>
            <w:r w:rsidRPr="00B14D47">
              <w:t xml:space="preserve"> </w:t>
            </w:r>
          </w:p>
        </w:tc>
      </w:tr>
      <w:tr w:rsidR="00ED5100" w:rsidRPr="00B14D47" w:rsidTr="00ED5100">
        <w:trPr>
          <w:jc w:val="center"/>
        </w:trPr>
        <w:tc>
          <w:tcPr>
            <w:tcW w:w="2018" w:type="dxa"/>
            <w:tcBorders>
              <w:top w:val="single" w:sz="12" w:space="0" w:color="auto"/>
              <w:left w:val="nil"/>
            </w:tcBorders>
          </w:tcPr>
          <w:p w:rsidR="00ED5100" w:rsidRPr="00B14D47" w:rsidRDefault="00ED5100" w:rsidP="00ED5100">
            <w:r w:rsidRPr="00B14D47">
              <w:t>Computador para desenvolvimento</w:t>
            </w:r>
          </w:p>
        </w:tc>
        <w:tc>
          <w:tcPr>
            <w:tcW w:w="3902" w:type="dxa"/>
            <w:tcBorders>
              <w:top w:val="single" w:sz="12" w:space="0" w:color="auto"/>
            </w:tcBorders>
          </w:tcPr>
          <w:p w:rsidR="00ED5100" w:rsidRPr="00B14D47" w:rsidRDefault="00ED5100" w:rsidP="00547728">
            <w:r w:rsidRPr="00B14D47">
              <w:t xml:space="preserve">Notebook </w:t>
            </w:r>
            <w:r w:rsidR="00547728">
              <w:t xml:space="preserve">DELL </w:t>
            </w:r>
            <w:proofErr w:type="spellStart"/>
            <w:r w:rsidR="00547728">
              <w:t>Inspiron</w:t>
            </w:r>
            <w:proofErr w:type="spellEnd"/>
            <w:r w:rsidR="00547728">
              <w:t xml:space="preserve"> 3442, Core I5, </w:t>
            </w:r>
            <w:proofErr w:type="gramStart"/>
            <w:r w:rsidR="00547728">
              <w:t>8</w:t>
            </w:r>
            <w:proofErr w:type="gramEnd"/>
            <w:r w:rsidR="00547728">
              <w:t xml:space="preserve"> GB RAM, Disco 1TB</w:t>
            </w:r>
            <w:r w:rsidR="008322F7">
              <w:t>¹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D5100" w:rsidRPr="00B14D47" w:rsidRDefault="00ED5100" w:rsidP="00ED5100">
            <w:proofErr w:type="gramStart"/>
            <w:r w:rsidRPr="00B14D47">
              <w:t>1</w:t>
            </w:r>
            <w:proofErr w:type="gramEnd"/>
          </w:p>
        </w:tc>
        <w:tc>
          <w:tcPr>
            <w:tcW w:w="1560" w:type="dxa"/>
            <w:tcBorders>
              <w:top w:val="single" w:sz="12" w:space="0" w:color="auto"/>
              <w:right w:val="nil"/>
            </w:tcBorders>
            <w:vAlign w:val="center"/>
          </w:tcPr>
          <w:p w:rsidR="00ED5100" w:rsidRPr="00B14D47" w:rsidRDefault="008C4A01" w:rsidP="008C4A01">
            <w:pPr>
              <w:jc w:val="right"/>
            </w:pPr>
            <w:r>
              <w:t>R$ 1.926,60</w:t>
            </w:r>
          </w:p>
        </w:tc>
      </w:tr>
      <w:tr w:rsidR="00ED5100" w:rsidRPr="00B14D47" w:rsidTr="00547728">
        <w:trPr>
          <w:jc w:val="center"/>
        </w:trPr>
        <w:tc>
          <w:tcPr>
            <w:tcW w:w="2018" w:type="dxa"/>
            <w:tcBorders>
              <w:left w:val="nil"/>
            </w:tcBorders>
            <w:shd w:val="clear" w:color="auto" w:fill="F2F2F2"/>
          </w:tcPr>
          <w:p w:rsidR="00ED5100" w:rsidRPr="00B14D47" w:rsidRDefault="00ED5100" w:rsidP="00ED5100">
            <w:r w:rsidRPr="00B14D47">
              <w:t>Computador para desenvolvimento</w:t>
            </w:r>
          </w:p>
        </w:tc>
        <w:tc>
          <w:tcPr>
            <w:tcW w:w="3902" w:type="dxa"/>
            <w:shd w:val="clear" w:color="auto" w:fill="F2F2F2"/>
          </w:tcPr>
          <w:p w:rsidR="00ED5100" w:rsidRPr="00B86172" w:rsidRDefault="00547728" w:rsidP="00547728">
            <w:r>
              <w:t xml:space="preserve">Notebook DELL </w:t>
            </w:r>
            <w:proofErr w:type="spellStart"/>
            <w:r>
              <w:t>Vostro</w:t>
            </w:r>
            <w:proofErr w:type="spellEnd"/>
            <w:r>
              <w:t xml:space="preserve"> 3500, Core I5, </w:t>
            </w:r>
            <w:proofErr w:type="gramStart"/>
            <w:r>
              <w:t>4</w:t>
            </w:r>
            <w:proofErr w:type="gramEnd"/>
            <w:r>
              <w:t xml:space="preserve"> GB RAM, Disco 320 GB</w:t>
            </w:r>
            <w:r w:rsidR="008322F7">
              <w:t>²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ED5100" w:rsidRPr="00B14D47" w:rsidRDefault="00ED5100" w:rsidP="00ED5100">
            <w:proofErr w:type="gramStart"/>
            <w:r w:rsidRPr="00B14D47">
              <w:t>1</w:t>
            </w:r>
            <w:proofErr w:type="gramEnd"/>
          </w:p>
        </w:tc>
        <w:tc>
          <w:tcPr>
            <w:tcW w:w="1560" w:type="dxa"/>
            <w:tcBorders>
              <w:right w:val="nil"/>
            </w:tcBorders>
            <w:shd w:val="clear" w:color="auto" w:fill="F2F2F2"/>
            <w:vAlign w:val="center"/>
          </w:tcPr>
          <w:p w:rsidR="00ED5100" w:rsidRPr="00B14D47" w:rsidRDefault="008322F7" w:rsidP="008322F7">
            <w:pPr>
              <w:jc w:val="right"/>
            </w:pPr>
            <w:r>
              <w:t>R$ 950,00</w:t>
            </w:r>
          </w:p>
        </w:tc>
      </w:tr>
      <w:tr w:rsidR="00547728" w:rsidRPr="00B14D47" w:rsidTr="008C4A01">
        <w:trPr>
          <w:jc w:val="center"/>
        </w:trPr>
        <w:tc>
          <w:tcPr>
            <w:tcW w:w="2018" w:type="dxa"/>
            <w:tcBorders>
              <w:left w:val="nil"/>
              <w:bottom w:val="nil"/>
            </w:tcBorders>
            <w:shd w:val="clear" w:color="auto" w:fill="auto"/>
          </w:tcPr>
          <w:p w:rsidR="00547728" w:rsidRPr="00B14D47" w:rsidRDefault="00547728" w:rsidP="00ED5100">
            <w:r>
              <w:t>Computador para desenvolvimento</w:t>
            </w:r>
          </w:p>
        </w:tc>
        <w:tc>
          <w:tcPr>
            <w:tcW w:w="3902" w:type="dxa"/>
            <w:tcBorders>
              <w:bottom w:val="nil"/>
            </w:tcBorders>
            <w:shd w:val="clear" w:color="auto" w:fill="auto"/>
          </w:tcPr>
          <w:p w:rsidR="00547728" w:rsidRPr="00B14D47" w:rsidRDefault="00547728" w:rsidP="00816D6D">
            <w:r>
              <w:t xml:space="preserve">Notebook Samsung R440, Core I3, </w:t>
            </w:r>
            <w:proofErr w:type="gramStart"/>
            <w:r>
              <w:t>4</w:t>
            </w:r>
            <w:proofErr w:type="gramEnd"/>
            <w:r w:rsidR="00816D6D">
              <w:t xml:space="preserve"> GB</w:t>
            </w:r>
            <w:r>
              <w:t xml:space="preserve"> RAM, Disco 500 GB</w:t>
            </w:r>
            <w:r w:rsidR="008322F7">
              <w:t>³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  <w:vAlign w:val="center"/>
          </w:tcPr>
          <w:p w:rsidR="00547728" w:rsidRPr="00B14D47" w:rsidRDefault="00547728" w:rsidP="00ED5100">
            <w:proofErr w:type="gramStart"/>
            <w:r>
              <w:t>1</w:t>
            </w:r>
            <w:proofErr w:type="gramEnd"/>
          </w:p>
        </w:tc>
        <w:tc>
          <w:tcPr>
            <w:tcW w:w="156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547728" w:rsidRPr="00B14D47" w:rsidRDefault="00816D6D" w:rsidP="002A4E50">
            <w:pPr>
              <w:jc w:val="right"/>
            </w:pPr>
            <w:r>
              <w:t>R$ 7</w:t>
            </w:r>
            <w:r w:rsidR="002A4E50">
              <w:t>9</w:t>
            </w:r>
            <w:r>
              <w:t>9,</w:t>
            </w:r>
            <w:r w:rsidR="002A4E50">
              <w:t>00</w:t>
            </w:r>
          </w:p>
        </w:tc>
      </w:tr>
    </w:tbl>
    <w:p w:rsidR="00ED5100" w:rsidRDefault="00ED5100" w:rsidP="00ED5100">
      <w:pPr>
        <w:spacing w:line="240" w:lineRule="auto"/>
        <w:contextualSpacing/>
        <w:jc w:val="center"/>
        <w:rPr>
          <w:rFonts w:ascii="Arial" w:hAnsi="Arial" w:cs="Arial"/>
          <w:b/>
          <w:szCs w:val="24"/>
        </w:rPr>
      </w:pPr>
    </w:p>
    <w:p w:rsidR="00ED5100" w:rsidRDefault="00ED5100" w:rsidP="00ED5100">
      <w:pPr>
        <w:jc w:val="center"/>
      </w:pPr>
      <w:r w:rsidRPr="00B14D47">
        <w:t>Quadro 02 – Custos de Hardware</w:t>
      </w:r>
    </w:p>
    <w:p w:rsidR="00547728" w:rsidRDefault="00547728" w:rsidP="00ED5100">
      <w:pPr>
        <w:jc w:val="center"/>
        <w:rPr>
          <w:rStyle w:val="Forte"/>
          <w:b w:val="0"/>
          <w:bCs w:val="0"/>
        </w:rPr>
      </w:pPr>
    </w:p>
    <w:p w:rsidR="008322F7" w:rsidRDefault="008322F7" w:rsidP="002A4E50">
      <w:pPr>
        <w:pStyle w:val="PargrafodaLista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¹</w:t>
      </w:r>
      <w:r>
        <w:rPr>
          <w:rStyle w:val="Forte"/>
          <w:b w:val="0"/>
          <w:bCs w:val="0"/>
        </w:rPr>
        <w:tab/>
        <w:t>-</w:t>
      </w:r>
      <w:r>
        <w:rPr>
          <w:rStyle w:val="Forte"/>
          <w:b w:val="0"/>
          <w:bCs w:val="0"/>
        </w:rPr>
        <w:tab/>
      </w:r>
      <w:hyperlink r:id="rId14" w:history="1">
        <w:r w:rsidR="008C4A01" w:rsidRPr="00171A42">
          <w:rPr>
            <w:rStyle w:val="Hyperlink"/>
          </w:rPr>
          <w:t>http://www.magazineluiza.com.br/notebook-dell-inspiron-i14-3442-a30-intel-core-i5-4gb-1tb-windows-8.1-mochila-para-notebook/p/2092033/in/nodl/</w:t>
        </w:r>
      </w:hyperlink>
      <w:r w:rsidR="008C4A01">
        <w:rPr>
          <w:rStyle w:val="Forte"/>
          <w:b w:val="0"/>
          <w:bCs w:val="0"/>
        </w:rPr>
        <w:t xml:space="preserve">. Acesso em 09/06/2015 </w:t>
      </w:r>
      <w:r w:rsidR="002A4E50">
        <w:rPr>
          <w:rStyle w:val="Forte"/>
          <w:b w:val="0"/>
          <w:bCs w:val="0"/>
        </w:rPr>
        <w:t>à</w:t>
      </w:r>
      <w:r w:rsidR="008C4A01">
        <w:rPr>
          <w:rStyle w:val="Forte"/>
          <w:b w:val="0"/>
          <w:bCs w:val="0"/>
        </w:rPr>
        <w:t xml:space="preserve">s </w:t>
      </w:r>
      <w:proofErr w:type="gramStart"/>
      <w:r w:rsidR="008C4A01">
        <w:rPr>
          <w:rStyle w:val="Forte"/>
          <w:b w:val="0"/>
          <w:bCs w:val="0"/>
        </w:rPr>
        <w:t>21:40</w:t>
      </w:r>
      <w:proofErr w:type="gramEnd"/>
      <w:r w:rsidR="008C4A01">
        <w:rPr>
          <w:rStyle w:val="Forte"/>
          <w:b w:val="0"/>
          <w:bCs w:val="0"/>
        </w:rPr>
        <w:t>.</w:t>
      </w:r>
    </w:p>
    <w:p w:rsidR="008322F7" w:rsidRDefault="008322F7" w:rsidP="002A4E50">
      <w:pPr>
        <w:pStyle w:val="PargrafodaLista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²</w:t>
      </w:r>
      <w:r>
        <w:rPr>
          <w:rStyle w:val="Forte"/>
          <w:b w:val="0"/>
          <w:bCs w:val="0"/>
        </w:rPr>
        <w:tab/>
        <w:t>-</w:t>
      </w:r>
      <w:r>
        <w:rPr>
          <w:rStyle w:val="Forte"/>
          <w:b w:val="0"/>
          <w:bCs w:val="0"/>
        </w:rPr>
        <w:tab/>
      </w:r>
      <w:hyperlink r:id="rId15" w:history="1">
        <w:r w:rsidR="00253C7B" w:rsidRPr="00171A42">
          <w:rPr>
            <w:rStyle w:val="Hyperlink"/>
          </w:rPr>
          <w:t>http://produto.mercadolivre.com.br/MLB-663417934-notebook-dell-vostro-3300-core-i5-4gb-500gb-tela-133-win7-_JM</w:t>
        </w:r>
      </w:hyperlink>
      <w:r w:rsidR="00253C7B">
        <w:rPr>
          <w:rStyle w:val="Forte"/>
          <w:b w:val="0"/>
          <w:bCs w:val="0"/>
        </w:rPr>
        <w:t xml:space="preserve">. Acesso em 09/06/2015 </w:t>
      </w:r>
      <w:r w:rsidR="002A4E50">
        <w:rPr>
          <w:rStyle w:val="Forte"/>
          <w:b w:val="0"/>
          <w:bCs w:val="0"/>
        </w:rPr>
        <w:t>à</w:t>
      </w:r>
      <w:r w:rsidR="00253C7B">
        <w:rPr>
          <w:rStyle w:val="Forte"/>
          <w:b w:val="0"/>
          <w:bCs w:val="0"/>
        </w:rPr>
        <w:t xml:space="preserve">s </w:t>
      </w:r>
      <w:proofErr w:type="gramStart"/>
      <w:r w:rsidR="00253C7B">
        <w:rPr>
          <w:rStyle w:val="Forte"/>
          <w:b w:val="0"/>
          <w:bCs w:val="0"/>
        </w:rPr>
        <w:t>21:24</w:t>
      </w:r>
      <w:proofErr w:type="gramEnd"/>
      <w:r w:rsidR="00253C7B">
        <w:rPr>
          <w:rStyle w:val="Forte"/>
          <w:b w:val="0"/>
          <w:bCs w:val="0"/>
        </w:rPr>
        <w:t>.</w:t>
      </w:r>
    </w:p>
    <w:p w:rsidR="00CF2C67" w:rsidRDefault="00CF2C67" w:rsidP="002A4E50">
      <w:pPr>
        <w:pStyle w:val="PargrafodaLista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³</w:t>
      </w:r>
      <w:r>
        <w:rPr>
          <w:rStyle w:val="Forte"/>
          <w:b w:val="0"/>
          <w:bCs w:val="0"/>
        </w:rPr>
        <w:tab/>
        <w:t>-</w:t>
      </w:r>
      <w:r>
        <w:rPr>
          <w:rStyle w:val="Forte"/>
          <w:b w:val="0"/>
          <w:bCs w:val="0"/>
        </w:rPr>
        <w:tab/>
      </w:r>
      <w:r w:rsidR="002A4E50" w:rsidRPr="002A4E50">
        <w:rPr>
          <w:rStyle w:val="Forte"/>
          <w:b w:val="0"/>
          <w:bCs w:val="0"/>
        </w:rPr>
        <w:t>http://produto.mercadolivre.com.br/MLB-665374920-notebook-samsung-r440-corei3-2gb-ram-320gb-hd-_JM</w:t>
      </w:r>
      <w:r w:rsidR="00816D6D">
        <w:rPr>
          <w:rStyle w:val="Forte"/>
          <w:b w:val="0"/>
          <w:bCs w:val="0"/>
        </w:rPr>
        <w:t xml:space="preserve">. Acesso em 09/06/2015 as </w:t>
      </w:r>
      <w:proofErr w:type="gramStart"/>
      <w:r w:rsidR="00816D6D">
        <w:rPr>
          <w:rStyle w:val="Forte"/>
          <w:b w:val="0"/>
          <w:bCs w:val="0"/>
        </w:rPr>
        <w:t>21:46</w:t>
      </w:r>
      <w:proofErr w:type="gramEnd"/>
      <w:r w:rsidR="00816D6D">
        <w:rPr>
          <w:rStyle w:val="Forte"/>
          <w:b w:val="0"/>
          <w:bCs w:val="0"/>
        </w:rPr>
        <w:t>.</w:t>
      </w:r>
    </w:p>
    <w:p w:rsidR="008322F7" w:rsidRPr="00ED5100" w:rsidRDefault="008322F7" w:rsidP="00ED5100">
      <w:pPr>
        <w:jc w:val="center"/>
        <w:rPr>
          <w:rStyle w:val="Forte"/>
          <w:b w:val="0"/>
          <w:bCs w:val="0"/>
        </w:rPr>
      </w:pPr>
    </w:p>
    <w:p w:rsidR="00ED5100" w:rsidRDefault="00ED5100" w:rsidP="00AA1922">
      <w:pPr>
        <w:pStyle w:val="Ttulo2"/>
        <w:numPr>
          <w:ilvl w:val="2"/>
          <w:numId w:val="25"/>
        </w:numPr>
        <w:autoSpaceDE/>
        <w:autoSpaceDN/>
        <w:jc w:val="both"/>
        <w:rPr>
          <w:rStyle w:val="Forte"/>
          <w:b/>
          <w:caps/>
        </w:rPr>
      </w:pPr>
      <w:bookmarkStart w:id="25" w:name="_Toc421569182"/>
      <w:r w:rsidRPr="00ED5100">
        <w:rPr>
          <w:rStyle w:val="Forte"/>
          <w:b/>
          <w:caps/>
        </w:rPr>
        <w:t>Custo de Desenvolvimento</w:t>
      </w:r>
      <w:bookmarkEnd w:id="25"/>
      <w:r w:rsidRPr="00ED5100">
        <w:rPr>
          <w:rStyle w:val="Forte"/>
          <w:b/>
          <w:caps/>
        </w:rPr>
        <w:tab/>
      </w:r>
    </w:p>
    <w:p w:rsidR="00ED5100" w:rsidRDefault="00ED5100" w:rsidP="00ED5100">
      <w:pPr>
        <w:pStyle w:val="PargrafodaLista"/>
      </w:pPr>
      <w:r w:rsidRPr="00B14D47">
        <w:t>São os custos relativos à mão de obra para o desenvolvimento do sistema.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1449"/>
        <w:gridCol w:w="2000"/>
        <w:gridCol w:w="1654"/>
        <w:gridCol w:w="1875"/>
      </w:tblGrid>
      <w:tr w:rsidR="00ED5100" w:rsidRPr="00B14D47" w:rsidTr="00354773">
        <w:trPr>
          <w:jc w:val="center"/>
        </w:trPr>
        <w:tc>
          <w:tcPr>
            <w:tcW w:w="2155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Desenvolvedores</w:t>
            </w:r>
          </w:p>
        </w:tc>
        <w:tc>
          <w:tcPr>
            <w:tcW w:w="1449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Semanas</w:t>
            </w:r>
          </w:p>
        </w:tc>
        <w:tc>
          <w:tcPr>
            <w:tcW w:w="2000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Hora/Semana</w:t>
            </w:r>
          </w:p>
        </w:tc>
        <w:tc>
          <w:tcPr>
            <w:tcW w:w="1654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CB7CE9">
            <w:r w:rsidRPr="00B14D47">
              <w:t>Preço</w:t>
            </w:r>
            <w:r>
              <w:t>/</w:t>
            </w:r>
            <w:r w:rsidRPr="00B14D47">
              <w:t>Hora</w:t>
            </w:r>
            <w:r>
              <w:t xml:space="preserve"> </w:t>
            </w:r>
          </w:p>
        </w:tc>
        <w:tc>
          <w:tcPr>
            <w:tcW w:w="1875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ED5100" w:rsidRPr="00B14D47" w:rsidRDefault="00ED5100" w:rsidP="00CB7CE9">
            <w:r w:rsidRPr="00B14D47">
              <w:t xml:space="preserve">Custo </w:t>
            </w:r>
          </w:p>
        </w:tc>
      </w:tr>
      <w:tr w:rsidR="00ED5100" w:rsidRPr="00B14D47" w:rsidTr="00354773">
        <w:trPr>
          <w:jc w:val="center"/>
        </w:trPr>
        <w:tc>
          <w:tcPr>
            <w:tcW w:w="2155" w:type="dxa"/>
            <w:tcBorders>
              <w:top w:val="single" w:sz="12" w:space="0" w:color="auto"/>
              <w:left w:val="nil"/>
              <w:bottom w:val="nil"/>
            </w:tcBorders>
          </w:tcPr>
          <w:p w:rsidR="00ED5100" w:rsidRPr="00B14D47" w:rsidRDefault="00547728" w:rsidP="00ED5100">
            <w:proofErr w:type="gramStart"/>
            <w:r>
              <w:t>3</w:t>
            </w:r>
            <w:proofErr w:type="gramEnd"/>
            <w:r w:rsidR="00CB7CE9">
              <w:t xml:space="preserve"> </w:t>
            </w:r>
            <w:proofErr w:type="spellStart"/>
            <w:r w:rsidR="00CB7CE9">
              <w:t>Análistas</w:t>
            </w:r>
            <w:proofErr w:type="spellEnd"/>
            <w:r w:rsidR="00CB7CE9">
              <w:t xml:space="preserve"> de Sistema</w:t>
            </w:r>
            <w:r w:rsidR="009E4579">
              <w:t xml:space="preserve"> Java Pleno¹</w:t>
            </w:r>
          </w:p>
        </w:tc>
        <w:tc>
          <w:tcPr>
            <w:tcW w:w="1449" w:type="dxa"/>
            <w:tcBorders>
              <w:top w:val="single" w:sz="12" w:space="0" w:color="auto"/>
              <w:bottom w:val="nil"/>
            </w:tcBorders>
          </w:tcPr>
          <w:p w:rsidR="00ED5100" w:rsidRPr="00B14D47" w:rsidRDefault="00DC3C8B" w:rsidP="00ED5100">
            <w:r>
              <w:t>76</w:t>
            </w:r>
          </w:p>
        </w:tc>
        <w:tc>
          <w:tcPr>
            <w:tcW w:w="2000" w:type="dxa"/>
            <w:tcBorders>
              <w:top w:val="single" w:sz="12" w:space="0" w:color="auto"/>
              <w:bottom w:val="nil"/>
            </w:tcBorders>
          </w:tcPr>
          <w:p w:rsidR="00ED5100" w:rsidRPr="00B14D47" w:rsidRDefault="00DC3C8B" w:rsidP="00ED5100">
            <w:proofErr w:type="gramStart"/>
            <w:r>
              <w:t>6</w:t>
            </w:r>
            <w:proofErr w:type="gramEnd"/>
          </w:p>
        </w:tc>
        <w:tc>
          <w:tcPr>
            <w:tcW w:w="1654" w:type="dxa"/>
            <w:tcBorders>
              <w:top w:val="single" w:sz="12" w:space="0" w:color="auto"/>
              <w:bottom w:val="nil"/>
            </w:tcBorders>
            <w:vAlign w:val="center"/>
          </w:tcPr>
          <w:p w:rsidR="00ED5100" w:rsidRPr="00B14D47" w:rsidRDefault="00DC3C8B" w:rsidP="00DC3C8B">
            <w:pPr>
              <w:jc w:val="right"/>
            </w:pPr>
            <w:r>
              <w:t>R$ 35,85</w:t>
            </w:r>
          </w:p>
        </w:tc>
        <w:tc>
          <w:tcPr>
            <w:tcW w:w="187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ED5100" w:rsidRPr="00B14D47" w:rsidRDefault="00354773" w:rsidP="00354773">
            <w:pPr>
              <w:jc w:val="right"/>
            </w:pPr>
            <w:r>
              <w:t>R$ 49.042,80</w:t>
            </w:r>
          </w:p>
        </w:tc>
      </w:tr>
    </w:tbl>
    <w:p w:rsidR="00ED5100" w:rsidRDefault="00ED5100" w:rsidP="00ED5100">
      <w:pPr>
        <w:spacing w:line="240" w:lineRule="auto"/>
        <w:contextualSpacing/>
        <w:jc w:val="center"/>
        <w:rPr>
          <w:rFonts w:ascii="Arial" w:hAnsi="Arial" w:cs="Arial"/>
          <w:b/>
          <w:szCs w:val="24"/>
        </w:rPr>
      </w:pPr>
    </w:p>
    <w:p w:rsidR="00ED5100" w:rsidRDefault="00ED5100" w:rsidP="00ED5100">
      <w:pPr>
        <w:jc w:val="center"/>
      </w:pPr>
      <w:r>
        <w:t>Quadro 03 – Custo de Desenvolvimento</w:t>
      </w:r>
    </w:p>
    <w:p w:rsidR="00ED5100" w:rsidRDefault="00ED5100" w:rsidP="00ED5100">
      <w:pPr>
        <w:jc w:val="center"/>
      </w:pPr>
    </w:p>
    <w:p w:rsidR="00DC3C8B" w:rsidRDefault="00DC3C8B" w:rsidP="00DC3C8B">
      <w:r>
        <w:t>¹</w:t>
      </w:r>
      <w:r>
        <w:tab/>
        <w:t>-</w:t>
      </w:r>
      <w:r>
        <w:tab/>
      </w:r>
      <w:hyperlink r:id="rId16" w:history="1">
        <w:r w:rsidR="00354773" w:rsidRPr="00965026">
          <w:rPr>
            <w:rStyle w:val="Hyperlink"/>
          </w:rPr>
          <w:t>http://www.rhinfo.com.br/sal-ti.htm - Acessado em 09/06/2015 às 23:28</w:t>
        </w:r>
      </w:hyperlink>
      <w:r>
        <w:t>.</w:t>
      </w:r>
    </w:p>
    <w:p w:rsidR="00354773" w:rsidRDefault="00354773" w:rsidP="00DC3C8B"/>
    <w:p w:rsidR="00354773" w:rsidRDefault="00354773" w:rsidP="00DC3C8B"/>
    <w:p w:rsidR="00DC3C8B" w:rsidRDefault="00DC3C8B" w:rsidP="00ED5100">
      <w:pPr>
        <w:jc w:val="center"/>
      </w:pPr>
    </w:p>
    <w:p w:rsidR="00ED5100" w:rsidRDefault="00ED5100" w:rsidP="00AA1922">
      <w:pPr>
        <w:pStyle w:val="Ttulo2"/>
        <w:numPr>
          <w:ilvl w:val="2"/>
          <w:numId w:val="25"/>
        </w:numPr>
        <w:autoSpaceDE/>
        <w:autoSpaceDN/>
        <w:jc w:val="both"/>
        <w:rPr>
          <w:rStyle w:val="Forte"/>
          <w:b/>
          <w:caps/>
        </w:rPr>
      </w:pPr>
      <w:bookmarkStart w:id="26" w:name="_Toc421569183"/>
      <w:r w:rsidRPr="00ED5100">
        <w:rPr>
          <w:rStyle w:val="Forte"/>
          <w:b/>
          <w:caps/>
        </w:rPr>
        <w:lastRenderedPageBreak/>
        <w:t>Custo Total</w:t>
      </w:r>
      <w:bookmarkEnd w:id="26"/>
    </w:p>
    <w:p w:rsidR="00ED5100" w:rsidRDefault="00ED5100" w:rsidP="00ED5100">
      <w:pPr>
        <w:pStyle w:val="PargrafodaLista"/>
      </w:pPr>
      <w:r w:rsidRPr="00B14D47">
        <w:t>É a soma dos custos acima descritos.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265"/>
      </w:tblGrid>
      <w:tr w:rsidR="00ED5100" w:rsidRPr="00B14D47" w:rsidTr="00ED5100">
        <w:trPr>
          <w:trHeight w:val="270"/>
          <w:jc w:val="center"/>
        </w:trPr>
        <w:tc>
          <w:tcPr>
            <w:tcW w:w="3085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Descrição</w:t>
            </w:r>
          </w:p>
        </w:tc>
        <w:tc>
          <w:tcPr>
            <w:tcW w:w="2265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ED5100" w:rsidRPr="00B14D47" w:rsidRDefault="00ED5100" w:rsidP="00ED5100">
            <w:r>
              <w:t>Custo</w:t>
            </w:r>
          </w:p>
        </w:tc>
      </w:tr>
      <w:tr w:rsidR="00ED5100" w:rsidRPr="00B14D47" w:rsidTr="00C2610F">
        <w:trPr>
          <w:trHeight w:val="282"/>
          <w:jc w:val="center"/>
        </w:trPr>
        <w:tc>
          <w:tcPr>
            <w:tcW w:w="3085" w:type="dxa"/>
            <w:tcBorders>
              <w:top w:val="single" w:sz="12" w:space="0" w:color="auto"/>
              <w:left w:val="nil"/>
            </w:tcBorders>
          </w:tcPr>
          <w:p w:rsidR="00ED5100" w:rsidRPr="00B14D47" w:rsidRDefault="00354773" w:rsidP="00354773">
            <w:r w:rsidRPr="00B14D47">
              <w:t>Custo de Software</w:t>
            </w:r>
            <w:r w:rsidRPr="00B14D47">
              <w:t xml:space="preserve"> </w:t>
            </w:r>
          </w:p>
        </w:tc>
        <w:tc>
          <w:tcPr>
            <w:tcW w:w="2265" w:type="dxa"/>
            <w:tcBorders>
              <w:top w:val="single" w:sz="12" w:space="0" w:color="auto"/>
              <w:right w:val="nil"/>
            </w:tcBorders>
          </w:tcPr>
          <w:p w:rsidR="00ED5100" w:rsidRPr="00B14D47" w:rsidRDefault="00354773" w:rsidP="00354773">
            <w:pPr>
              <w:jc w:val="right"/>
            </w:pPr>
            <w:r>
              <w:t>R$ 299,85</w:t>
            </w:r>
          </w:p>
        </w:tc>
      </w:tr>
      <w:tr w:rsidR="00ED5100" w:rsidRPr="00B14D47" w:rsidTr="00ED5100">
        <w:trPr>
          <w:trHeight w:val="270"/>
          <w:jc w:val="center"/>
        </w:trPr>
        <w:tc>
          <w:tcPr>
            <w:tcW w:w="3085" w:type="dxa"/>
            <w:tcBorders>
              <w:left w:val="nil"/>
            </w:tcBorders>
            <w:shd w:val="clear" w:color="auto" w:fill="F2F2F2"/>
          </w:tcPr>
          <w:p w:rsidR="00ED5100" w:rsidRPr="00B14D47" w:rsidRDefault="00354773" w:rsidP="00ED5100">
            <w:r w:rsidRPr="00B14D47">
              <w:t>Custo de Hardware</w:t>
            </w:r>
          </w:p>
        </w:tc>
        <w:tc>
          <w:tcPr>
            <w:tcW w:w="2265" w:type="dxa"/>
            <w:tcBorders>
              <w:right w:val="nil"/>
            </w:tcBorders>
            <w:shd w:val="clear" w:color="auto" w:fill="F2F2F2"/>
          </w:tcPr>
          <w:p w:rsidR="00ED5100" w:rsidRPr="00B14D47" w:rsidRDefault="00354773" w:rsidP="00354773">
            <w:pPr>
              <w:jc w:val="right"/>
            </w:pPr>
            <w:r>
              <w:t>R$ 3.675,60</w:t>
            </w:r>
          </w:p>
        </w:tc>
      </w:tr>
      <w:tr w:rsidR="00ED5100" w:rsidRPr="00B14D47" w:rsidTr="00C2610F">
        <w:trPr>
          <w:trHeight w:val="270"/>
          <w:jc w:val="center"/>
        </w:trPr>
        <w:tc>
          <w:tcPr>
            <w:tcW w:w="3085" w:type="dxa"/>
            <w:tcBorders>
              <w:left w:val="nil"/>
              <w:bottom w:val="single" w:sz="12" w:space="0" w:color="auto"/>
            </w:tcBorders>
          </w:tcPr>
          <w:p w:rsidR="00ED5100" w:rsidRPr="00B14D47" w:rsidRDefault="00ED5100" w:rsidP="00ED5100">
            <w:r w:rsidRPr="00B14D47">
              <w:t>Custo de desenvolvimento</w:t>
            </w:r>
          </w:p>
        </w:tc>
        <w:tc>
          <w:tcPr>
            <w:tcW w:w="2265" w:type="dxa"/>
            <w:tcBorders>
              <w:bottom w:val="single" w:sz="12" w:space="0" w:color="auto"/>
              <w:right w:val="nil"/>
            </w:tcBorders>
          </w:tcPr>
          <w:p w:rsidR="00ED5100" w:rsidRPr="00B14D47" w:rsidRDefault="00354773" w:rsidP="00354773">
            <w:pPr>
              <w:jc w:val="right"/>
            </w:pPr>
            <w:r>
              <w:t>R$ 49.042,80</w:t>
            </w:r>
          </w:p>
        </w:tc>
      </w:tr>
      <w:tr w:rsidR="00ED5100" w:rsidRPr="00B14D47" w:rsidTr="00ED5100">
        <w:trPr>
          <w:trHeight w:val="282"/>
          <w:jc w:val="center"/>
        </w:trPr>
        <w:tc>
          <w:tcPr>
            <w:tcW w:w="3085" w:type="dxa"/>
            <w:tcBorders>
              <w:top w:val="single" w:sz="12" w:space="0" w:color="auto"/>
              <w:left w:val="nil"/>
              <w:bottom w:val="nil"/>
            </w:tcBorders>
            <w:shd w:val="clear" w:color="auto" w:fill="D9D9D9"/>
          </w:tcPr>
          <w:p w:rsidR="00ED5100" w:rsidRPr="00B14D47" w:rsidRDefault="00ED5100" w:rsidP="00ED5100">
            <w:r w:rsidRPr="00B14D47">
              <w:t>TOTAL</w:t>
            </w:r>
          </w:p>
        </w:tc>
        <w:tc>
          <w:tcPr>
            <w:tcW w:w="2265" w:type="dxa"/>
            <w:tcBorders>
              <w:top w:val="single" w:sz="12" w:space="0" w:color="auto"/>
              <w:bottom w:val="nil"/>
              <w:right w:val="nil"/>
            </w:tcBorders>
            <w:shd w:val="clear" w:color="auto" w:fill="D9D9D9"/>
          </w:tcPr>
          <w:p w:rsidR="00ED5100" w:rsidRPr="00B14D47" w:rsidRDefault="00354773" w:rsidP="00354773">
            <w:pPr>
              <w:jc w:val="right"/>
            </w:pPr>
            <w:r>
              <w:t>R$ 53.018,25</w:t>
            </w:r>
            <w:bookmarkStart w:id="27" w:name="_GoBack"/>
            <w:bookmarkEnd w:id="27"/>
          </w:p>
        </w:tc>
      </w:tr>
    </w:tbl>
    <w:p w:rsidR="00ED5100" w:rsidRPr="007B250C" w:rsidRDefault="00ED5100" w:rsidP="00ED5100">
      <w:pPr>
        <w:jc w:val="center"/>
      </w:pPr>
      <w:r>
        <w:t>Quadro 04 – Custo Total</w:t>
      </w:r>
    </w:p>
    <w:p w:rsidR="00BB54C5" w:rsidRDefault="00E76686" w:rsidP="00AA1922">
      <w:pPr>
        <w:pStyle w:val="Ttulo2"/>
        <w:numPr>
          <w:ilvl w:val="1"/>
          <w:numId w:val="25"/>
        </w:numPr>
        <w:autoSpaceDE/>
        <w:autoSpaceDN/>
        <w:rPr>
          <w:rStyle w:val="Forte"/>
          <w:b/>
          <w:caps/>
        </w:rPr>
      </w:pPr>
      <w:bookmarkStart w:id="28" w:name="_Toc421569184"/>
      <w:r w:rsidRPr="00415BBC">
        <w:rPr>
          <w:rStyle w:val="Forte"/>
          <w:b/>
          <w:caps/>
        </w:rPr>
        <w:t>Riscos</w:t>
      </w:r>
      <w:bookmarkEnd w:id="28"/>
    </w:p>
    <w:p w:rsidR="00425172" w:rsidRDefault="00425172">
      <w:pPr>
        <w:widowControl/>
        <w:autoSpaceDE/>
        <w:autoSpaceDN/>
        <w:spacing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993"/>
        <w:gridCol w:w="7265"/>
      </w:tblGrid>
      <w:tr w:rsidR="00FC13C9" w:rsidTr="00FC13C9">
        <w:trPr>
          <w:jc w:val="center"/>
        </w:trPr>
        <w:tc>
          <w:tcPr>
            <w:tcW w:w="1242" w:type="dxa"/>
          </w:tcPr>
          <w:p w:rsidR="00FC13C9" w:rsidRPr="00FC13C9" w:rsidRDefault="00FC13C9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Risco 01</w:t>
            </w:r>
          </w:p>
        </w:tc>
        <w:tc>
          <w:tcPr>
            <w:tcW w:w="8258" w:type="dxa"/>
            <w:gridSpan w:val="2"/>
          </w:tcPr>
          <w:p w:rsidR="00FC13C9" w:rsidRPr="00FC13C9" w:rsidRDefault="00FC13C9" w:rsidP="00FC13C9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Escopo muito abrangente.</w:t>
            </w:r>
          </w:p>
        </w:tc>
      </w:tr>
      <w:tr w:rsidR="00425172" w:rsidTr="00FC13C9">
        <w:trPr>
          <w:jc w:val="center"/>
        </w:trPr>
        <w:tc>
          <w:tcPr>
            <w:tcW w:w="9500" w:type="dxa"/>
            <w:gridSpan w:val="3"/>
          </w:tcPr>
          <w:p w:rsidR="00425172" w:rsidRPr="00FC13C9" w:rsidRDefault="00425172" w:rsidP="00FC13C9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 xml:space="preserve">Risco de mensuração incorreta do escopo a </w:t>
            </w:r>
            <w:proofErr w:type="gramStart"/>
            <w:r w:rsidRPr="00FC13C9">
              <w:rPr>
                <w:rStyle w:val="Forte"/>
                <w:b w:val="0"/>
              </w:rPr>
              <w:t>implementar</w:t>
            </w:r>
            <w:proofErr w:type="gramEnd"/>
            <w:r w:rsidR="00A31B5F" w:rsidRPr="00FC13C9">
              <w:rPr>
                <w:rStyle w:val="Forte"/>
                <w:b w:val="0"/>
              </w:rPr>
              <w:t xml:space="preserve"> todas as funcionalidades</w:t>
            </w:r>
            <w:r w:rsidRPr="00FC13C9">
              <w:rPr>
                <w:rStyle w:val="Forte"/>
                <w:b w:val="0"/>
              </w:rPr>
              <w:t xml:space="preserve"> no cronograma especificado pelo requisito não funcional</w:t>
            </w:r>
            <w:r w:rsidR="000052C9" w:rsidRPr="00FC13C9">
              <w:rPr>
                <w:rStyle w:val="Forte"/>
                <w:b w:val="0"/>
              </w:rPr>
              <w:t xml:space="preserve"> REQ030</w:t>
            </w:r>
            <w:r w:rsidRPr="00FC13C9">
              <w:rPr>
                <w:rStyle w:val="Forte"/>
                <w:b w:val="0"/>
              </w:rPr>
              <w:t>.</w:t>
            </w:r>
          </w:p>
        </w:tc>
      </w:tr>
      <w:tr w:rsidR="00425172" w:rsidTr="00FC13C9">
        <w:trPr>
          <w:jc w:val="center"/>
        </w:trPr>
        <w:tc>
          <w:tcPr>
            <w:tcW w:w="2235" w:type="dxa"/>
            <w:gridSpan w:val="2"/>
          </w:tcPr>
          <w:p w:rsidR="00425172" w:rsidRPr="00FC13C9" w:rsidRDefault="00A31B5F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Probabilidade</w:t>
            </w:r>
          </w:p>
        </w:tc>
        <w:tc>
          <w:tcPr>
            <w:tcW w:w="7265" w:type="dxa"/>
          </w:tcPr>
          <w:p w:rsidR="00425172" w:rsidRPr="00FC13C9" w:rsidRDefault="00A31B5F" w:rsidP="00FC13C9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1 – Baixa.</w:t>
            </w:r>
          </w:p>
        </w:tc>
      </w:tr>
      <w:tr w:rsidR="00A31B5F" w:rsidTr="00FC13C9">
        <w:trPr>
          <w:jc w:val="center"/>
        </w:trPr>
        <w:tc>
          <w:tcPr>
            <w:tcW w:w="2235" w:type="dxa"/>
            <w:gridSpan w:val="2"/>
          </w:tcPr>
          <w:p w:rsidR="00A31B5F" w:rsidRPr="00FC13C9" w:rsidRDefault="00A31B5F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Impacto</w:t>
            </w:r>
          </w:p>
        </w:tc>
        <w:tc>
          <w:tcPr>
            <w:tcW w:w="7265" w:type="dxa"/>
          </w:tcPr>
          <w:p w:rsidR="00A31B5F" w:rsidRPr="00FC13C9" w:rsidRDefault="00A31B5F" w:rsidP="00FC13C9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3 – Alto.</w:t>
            </w:r>
          </w:p>
        </w:tc>
      </w:tr>
      <w:tr w:rsidR="00A31B5F" w:rsidTr="00FC13C9">
        <w:trPr>
          <w:jc w:val="center"/>
        </w:trPr>
        <w:tc>
          <w:tcPr>
            <w:tcW w:w="2235" w:type="dxa"/>
            <w:gridSpan w:val="2"/>
          </w:tcPr>
          <w:p w:rsidR="00A31B5F" w:rsidRPr="00FC13C9" w:rsidRDefault="00A31B5F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Severidade</w:t>
            </w:r>
          </w:p>
        </w:tc>
        <w:tc>
          <w:tcPr>
            <w:tcW w:w="7265" w:type="dxa"/>
          </w:tcPr>
          <w:p w:rsidR="00A31B5F" w:rsidRPr="00FC13C9" w:rsidRDefault="00A31B5F" w:rsidP="00FC13C9">
            <w:pPr>
              <w:rPr>
                <w:rStyle w:val="Forte"/>
                <w:b w:val="0"/>
              </w:rPr>
            </w:pPr>
            <w:proofErr w:type="gramStart"/>
            <w:r w:rsidRPr="00FC13C9">
              <w:rPr>
                <w:rStyle w:val="Forte"/>
                <w:b w:val="0"/>
              </w:rPr>
              <w:t>3</w:t>
            </w:r>
            <w:proofErr w:type="gramEnd"/>
          </w:p>
        </w:tc>
      </w:tr>
      <w:tr w:rsidR="000052C9" w:rsidTr="00FC13C9">
        <w:trPr>
          <w:jc w:val="center"/>
        </w:trPr>
        <w:tc>
          <w:tcPr>
            <w:tcW w:w="2235" w:type="dxa"/>
            <w:gridSpan w:val="2"/>
          </w:tcPr>
          <w:p w:rsidR="000052C9" w:rsidRPr="00FC13C9" w:rsidRDefault="000052C9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Prevenção</w:t>
            </w:r>
          </w:p>
        </w:tc>
        <w:tc>
          <w:tcPr>
            <w:tcW w:w="7265" w:type="dxa"/>
          </w:tcPr>
          <w:p w:rsidR="000052C9" w:rsidRPr="00FC13C9" w:rsidRDefault="000052C9" w:rsidP="00FC13C9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 xml:space="preserve">Reuniões para aumento de prioridade de desenvolvimento em pontos chaves do sistema. Adiantamento de tarefas que possam ser realizadas paralelamente. </w:t>
            </w:r>
          </w:p>
        </w:tc>
      </w:tr>
      <w:tr w:rsidR="00FC13C9" w:rsidTr="00FC13C9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Contingência</w:t>
            </w:r>
          </w:p>
        </w:tc>
        <w:tc>
          <w:tcPr>
            <w:tcW w:w="7265" w:type="dxa"/>
          </w:tcPr>
          <w:p w:rsidR="00FC13C9" w:rsidRPr="00FC13C9" w:rsidRDefault="00FC13C9" w:rsidP="00FC13C9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Diminuição de escopo em requisitos que possuem pouco impacto no sistema.</w:t>
            </w:r>
          </w:p>
        </w:tc>
      </w:tr>
    </w:tbl>
    <w:p w:rsidR="00FC13C9" w:rsidRDefault="00FC13C9">
      <w:pPr>
        <w:widowControl/>
        <w:autoSpaceDE/>
        <w:autoSpaceDN/>
        <w:spacing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993"/>
        <w:gridCol w:w="7265"/>
      </w:tblGrid>
      <w:tr w:rsidR="00FC13C9" w:rsidTr="00CC5A73">
        <w:trPr>
          <w:jc w:val="center"/>
        </w:trPr>
        <w:tc>
          <w:tcPr>
            <w:tcW w:w="1242" w:type="dxa"/>
          </w:tcPr>
          <w:p w:rsidR="00FC13C9" w:rsidRPr="00FC13C9" w:rsidRDefault="00FC13C9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Risco 0</w:t>
            </w:r>
            <w:r>
              <w:rPr>
                <w:rStyle w:val="Forte"/>
                <w:caps/>
                <w:sz w:val="22"/>
              </w:rPr>
              <w:t>2</w:t>
            </w:r>
          </w:p>
        </w:tc>
        <w:tc>
          <w:tcPr>
            <w:tcW w:w="8258" w:type="dxa"/>
            <w:gridSpan w:val="2"/>
          </w:tcPr>
          <w:p w:rsidR="00FC13C9" w:rsidRPr="00FC13C9" w:rsidRDefault="00FC13C9" w:rsidP="00CC5A73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Desistência de membros da equipe</w:t>
            </w:r>
            <w:r w:rsidRPr="00FC13C9">
              <w:rPr>
                <w:rStyle w:val="Forte"/>
                <w:b w:val="0"/>
              </w:rPr>
              <w:t>.</w:t>
            </w:r>
          </w:p>
        </w:tc>
      </w:tr>
      <w:tr w:rsidR="00FC13C9" w:rsidTr="00CC5A73">
        <w:trPr>
          <w:jc w:val="center"/>
        </w:trPr>
        <w:tc>
          <w:tcPr>
            <w:tcW w:w="9500" w:type="dxa"/>
            <w:gridSpan w:val="3"/>
          </w:tcPr>
          <w:p w:rsidR="00FC13C9" w:rsidRPr="00FC13C9" w:rsidRDefault="00FC13C9" w:rsidP="00CC5A73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Desistências de um dos membros da equipe por motivos diversos. Risco de difícil prevenção</w:t>
            </w:r>
            <w:r>
              <w:rPr>
                <w:rStyle w:val="Forte"/>
                <w:b w:val="0"/>
              </w:rPr>
              <w:t>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Probabilidade</w:t>
            </w:r>
          </w:p>
        </w:tc>
        <w:tc>
          <w:tcPr>
            <w:tcW w:w="7265" w:type="dxa"/>
          </w:tcPr>
          <w:p w:rsidR="00FC13C9" w:rsidRPr="00FC13C9" w:rsidRDefault="00FC13C9" w:rsidP="00CC5A73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1 – Baixa.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Impacto</w:t>
            </w:r>
          </w:p>
        </w:tc>
        <w:tc>
          <w:tcPr>
            <w:tcW w:w="7265" w:type="dxa"/>
          </w:tcPr>
          <w:p w:rsidR="00FC13C9" w:rsidRPr="00FC13C9" w:rsidRDefault="00FC13C9" w:rsidP="00CC5A73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3 – Alto.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Severidade</w:t>
            </w:r>
          </w:p>
        </w:tc>
        <w:tc>
          <w:tcPr>
            <w:tcW w:w="7265" w:type="dxa"/>
          </w:tcPr>
          <w:p w:rsidR="00FC13C9" w:rsidRPr="00FC13C9" w:rsidRDefault="00FC13C9" w:rsidP="00CC5A73">
            <w:pPr>
              <w:rPr>
                <w:rStyle w:val="Forte"/>
                <w:b w:val="0"/>
              </w:rPr>
            </w:pPr>
            <w:proofErr w:type="gramStart"/>
            <w:r w:rsidRPr="00FC13C9">
              <w:rPr>
                <w:rStyle w:val="Forte"/>
                <w:b w:val="0"/>
              </w:rPr>
              <w:t>3</w:t>
            </w:r>
            <w:proofErr w:type="gramEnd"/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Contingência</w:t>
            </w:r>
          </w:p>
        </w:tc>
        <w:tc>
          <w:tcPr>
            <w:tcW w:w="7265" w:type="dxa"/>
          </w:tcPr>
          <w:p w:rsidR="00FC13C9" w:rsidRPr="00FC13C9" w:rsidRDefault="00FC13C9" w:rsidP="00CC5A73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>Diminuição de escopo em requisitos que possuem pouco impacto no sistema.</w:t>
            </w:r>
          </w:p>
        </w:tc>
      </w:tr>
    </w:tbl>
    <w:p w:rsidR="00FC13C9" w:rsidRDefault="00FC13C9">
      <w:pPr>
        <w:widowControl/>
        <w:autoSpaceDE/>
        <w:autoSpaceDN/>
        <w:spacing w:line="240" w:lineRule="au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993"/>
        <w:gridCol w:w="7265"/>
      </w:tblGrid>
      <w:tr w:rsidR="00FC13C9" w:rsidTr="00CC5A73">
        <w:trPr>
          <w:jc w:val="center"/>
        </w:trPr>
        <w:tc>
          <w:tcPr>
            <w:tcW w:w="1242" w:type="dxa"/>
          </w:tcPr>
          <w:p w:rsidR="00FC13C9" w:rsidRPr="00FC13C9" w:rsidRDefault="00FC13C9" w:rsidP="00FC13C9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Risco 0</w:t>
            </w:r>
            <w:r>
              <w:rPr>
                <w:rStyle w:val="Forte"/>
                <w:caps/>
                <w:sz w:val="22"/>
              </w:rPr>
              <w:t xml:space="preserve">3 </w:t>
            </w:r>
          </w:p>
        </w:tc>
        <w:tc>
          <w:tcPr>
            <w:tcW w:w="8258" w:type="dxa"/>
            <w:gridSpan w:val="2"/>
          </w:tcPr>
          <w:p w:rsidR="00FC13C9" w:rsidRPr="00FC13C9" w:rsidRDefault="00312FEA" w:rsidP="00312FEA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Dificuldades nas Ferramentas de Desenvolvimento.</w:t>
            </w:r>
          </w:p>
        </w:tc>
      </w:tr>
      <w:tr w:rsidR="00FC13C9" w:rsidTr="00CC5A73">
        <w:trPr>
          <w:jc w:val="center"/>
        </w:trPr>
        <w:tc>
          <w:tcPr>
            <w:tcW w:w="9500" w:type="dxa"/>
            <w:gridSpan w:val="3"/>
          </w:tcPr>
          <w:p w:rsidR="00FC13C9" w:rsidRPr="00FC13C9" w:rsidRDefault="00312FEA" w:rsidP="00CC5A73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Ferramenta utilizada para desenvolvimento não atende como o esperado. Inexperiência de uso com a ferramenta.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Probabilidade</w:t>
            </w:r>
          </w:p>
        </w:tc>
        <w:tc>
          <w:tcPr>
            <w:tcW w:w="7265" w:type="dxa"/>
          </w:tcPr>
          <w:p w:rsidR="00FC13C9" w:rsidRPr="00FC13C9" w:rsidRDefault="00FC13C9" w:rsidP="00312FEA">
            <w:pPr>
              <w:rPr>
                <w:rStyle w:val="Forte"/>
                <w:b w:val="0"/>
              </w:rPr>
            </w:pPr>
            <w:r w:rsidRPr="00FC13C9">
              <w:rPr>
                <w:rStyle w:val="Forte"/>
                <w:b w:val="0"/>
              </w:rPr>
              <w:t xml:space="preserve">1 – </w:t>
            </w:r>
            <w:r w:rsidR="00312FEA">
              <w:rPr>
                <w:rStyle w:val="Forte"/>
                <w:b w:val="0"/>
              </w:rPr>
              <w:t>Médio</w:t>
            </w:r>
            <w:r w:rsidRPr="00FC13C9">
              <w:rPr>
                <w:rStyle w:val="Forte"/>
                <w:b w:val="0"/>
              </w:rPr>
              <w:t>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Impacto</w:t>
            </w:r>
          </w:p>
        </w:tc>
        <w:tc>
          <w:tcPr>
            <w:tcW w:w="7265" w:type="dxa"/>
          </w:tcPr>
          <w:p w:rsidR="00FC13C9" w:rsidRPr="00FC13C9" w:rsidRDefault="00312FEA" w:rsidP="00312FEA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2</w:t>
            </w:r>
            <w:r w:rsidR="00FC13C9" w:rsidRPr="00FC13C9">
              <w:rPr>
                <w:rStyle w:val="Forte"/>
                <w:b w:val="0"/>
              </w:rPr>
              <w:t xml:space="preserve"> – </w:t>
            </w:r>
            <w:r>
              <w:rPr>
                <w:rStyle w:val="Forte"/>
                <w:b w:val="0"/>
              </w:rPr>
              <w:t>Baixo</w:t>
            </w:r>
            <w:r w:rsidR="00FC13C9" w:rsidRPr="00FC13C9">
              <w:rPr>
                <w:rStyle w:val="Forte"/>
                <w:b w:val="0"/>
              </w:rPr>
              <w:t>.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Severidade</w:t>
            </w:r>
          </w:p>
        </w:tc>
        <w:tc>
          <w:tcPr>
            <w:tcW w:w="7265" w:type="dxa"/>
          </w:tcPr>
          <w:p w:rsidR="00FC13C9" w:rsidRPr="00FC13C9" w:rsidRDefault="00312FEA" w:rsidP="00CC5A73">
            <w:pPr>
              <w:rPr>
                <w:rStyle w:val="Forte"/>
                <w:b w:val="0"/>
              </w:rPr>
            </w:pPr>
            <w:proofErr w:type="gramStart"/>
            <w:r>
              <w:rPr>
                <w:rStyle w:val="Forte"/>
                <w:b w:val="0"/>
              </w:rPr>
              <w:t>2</w:t>
            </w:r>
            <w:proofErr w:type="gramEnd"/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Prevenção</w:t>
            </w:r>
          </w:p>
        </w:tc>
        <w:tc>
          <w:tcPr>
            <w:tcW w:w="7265" w:type="dxa"/>
          </w:tcPr>
          <w:p w:rsidR="00FC13C9" w:rsidRPr="00FC13C9" w:rsidRDefault="00312FEA" w:rsidP="00CC5A73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 xml:space="preserve">Escolha de ferramentas com </w:t>
            </w:r>
            <w:proofErr w:type="gramStart"/>
            <w:r>
              <w:rPr>
                <w:rStyle w:val="Forte"/>
                <w:b w:val="0"/>
              </w:rPr>
              <w:t>grande números</w:t>
            </w:r>
            <w:proofErr w:type="gramEnd"/>
            <w:r>
              <w:rPr>
                <w:rStyle w:val="Forte"/>
                <w:b w:val="0"/>
              </w:rPr>
              <w:t xml:space="preserve"> de usuários e suporte ativo.</w:t>
            </w:r>
            <w:r w:rsidR="00FC13C9" w:rsidRPr="00FC13C9">
              <w:rPr>
                <w:rStyle w:val="Forte"/>
                <w:b w:val="0"/>
              </w:rPr>
              <w:t xml:space="preserve"> </w:t>
            </w:r>
          </w:p>
        </w:tc>
      </w:tr>
      <w:tr w:rsidR="00FC13C9" w:rsidTr="00CC5A73">
        <w:trPr>
          <w:jc w:val="center"/>
        </w:trPr>
        <w:tc>
          <w:tcPr>
            <w:tcW w:w="2235" w:type="dxa"/>
            <w:gridSpan w:val="2"/>
          </w:tcPr>
          <w:p w:rsidR="00FC13C9" w:rsidRPr="00FC13C9" w:rsidRDefault="00FC13C9" w:rsidP="00CC5A73">
            <w:pPr>
              <w:rPr>
                <w:rStyle w:val="Forte"/>
                <w:caps/>
                <w:sz w:val="22"/>
              </w:rPr>
            </w:pPr>
            <w:r w:rsidRPr="00FC13C9">
              <w:rPr>
                <w:rStyle w:val="Forte"/>
                <w:caps/>
                <w:sz w:val="22"/>
              </w:rPr>
              <w:t>Contingência</w:t>
            </w:r>
          </w:p>
        </w:tc>
        <w:tc>
          <w:tcPr>
            <w:tcW w:w="7265" w:type="dxa"/>
          </w:tcPr>
          <w:p w:rsidR="00FC13C9" w:rsidRPr="00FC13C9" w:rsidRDefault="00312FEA" w:rsidP="00CC5A73">
            <w:pPr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Capacitação nas funcionalidades da ferramenta. Uso de alternativas.</w:t>
            </w:r>
          </w:p>
        </w:tc>
      </w:tr>
    </w:tbl>
    <w:p w:rsidR="003661E7" w:rsidRDefault="003661E7">
      <w:pPr>
        <w:widowControl/>
        <w:autoSpaceDE/>
        <w:autoSpaceDN/>
        <w:spacing w:line="240" w:lineRule="auto"/>
      </w:pPr>
      <w:r>
        <w:br w:type="page"/>
      </w:r>
    </w:p>
    <w:p w:rsidR="00BB54C5" w:rsidRDefault="00E76686" w:rsidP="00181C14">
      <w:pPr>
        <w:pStyle w:val="Ttulo1"/>
        <w:numPr>
          <w:ilvl w:val="0"/>
          <w:numId w:val="25"/>
        </w:numPr>
        <w:autoSpaceDE/>
        <w:autoSpaceDN/>
        <w:rPr>
          <w:rStyle w:val="Forte"/>
          <w:b/>
          <w:caps/>
        </w:rPr>
      </w:pPr>
      <w:bookmarkStart w:id="29" w:name="_Toc421569185"/>
      <w:r w:rsidRPr="00415BBC">
        <w:rPr>
          <w:rStyle w:val="Forte"/>
          <w:b/>
          <w:caps/>
        </w:rPr>
        <w:lastRenderedPageBreak/>
        <w:t>CRONOGRAMA</w:t>
      </w:r>
      <w:bookmarkEnd w:id="29"/>
    </w:p>
    <w:p w:rsidR="00D258D0" w:rsidRDefault="00D258D0" w:rsidP="00D258D0">
      <w:proofErr w:type="gramStart"/>
      <w:r>
        <w:t xml:space="preserve">[ </w:t>
      </w:r>
      <w:proofErr w:type="gramEnd"/>
      <w:r>
        <w:t>Arquivo Cronograma ]</w:t>
      </w:r>
    </w:p>
    <w:p w:rsidR="003661E7" w:rsidRDefault="003661E7">
      <w:pPr>
        <w:widowControl/>
        <w:autoSpaceDE/>
        <w:autoSpaceDN/>
        <w:spacing w:line="240" w:lineRule="auto"/>
      </w:pPr>
      <w:r>
        <w:br w:type="page"/>
      </w:r>
    </w:p>
    <w:p w:rsidR="00E76686" w:rsidRDefault="00E76686" w:rsidP="00181C14">
      <w:pPr>
        <w:pStyle w:val="Ttulo1"/>
        <w:numPr>
          <w:ilvl w:val="0"/>
          <w:numId w:val="25"/>
        </w:numPr>
        <w:autoSpaceDE/>
        <w:autoSpaceDN/>
        <w:rPr>
          <w:rStyle w:val="Forte"/>
          <w:b/>
          <w:caps/>
        </w:rPr>
      </w:pPr>
      <w:bookmarkStart w:id="30" w:name="_Toc421569186"/>
      <w:r w:rsidRPr="00415BBC">
        <w:rPr>
          <w:rStyle w:val="Forte"/>
          <w:b/>
          <w:caps/>
        </w:rPr>
        <w:lastRenderedPageBreak/>
        <w:t>CONCLUSÕES</w:t>
      </w:r>
      <w:bookmarkEnd w:id="30"/>
    </w:p>
    <w:p w:rsidR="006B2F9B" w:rsidRDefault="00A228F1" w:rsidP="00A228F1">
      <w:pPr>
        <w:pStyle w:val="PargrafodaLista"/>
      </w:pPr>
      <w:r>
        <w:t>Com o desenvolvimento d</w:t>
      </w:r>
      <w:r w:rsidR="006B2F9B">
        <w:t>o</w:t>
      </w:r>
      <w:r>
        <w:t xml:space="preserve"> projeto a equipe </w:t>
      </w:r>
      <w:r w:rsidR="006B2F9B">
        <w:t>aplicará</w:t>
      </w:r>
      <w:r>
        <w:t xml:space="preserve"> </w:t>
      </w:r>
      <w:r w:rsidR="006B2F9B">
        <w:t xml:space="preserve">os </w:t>
      </w:r>
      <w:r>
        <w:t>conhecimentos</w:t>
      </w:r>
      <w:r w:rsidR="006B2F9B">
        <w:t xml:space="preserve"> adquiridos durante o curso para aplicação prática</w:t>
      </w:r>
      <w:r>
        <w:t>.</w:t>
      </w:r>
      <w:r w:rsidR="006B2F9B" w:rsidRPr="006B2F9B">
        <w:t xml:space="preserve"> </w:t>
      </w:r>
      <w:r w:rsidR="006B2F9B">
        <w:t>C</w:t>
      </w:r>
      <w:r w:rsidR="006B2F9B" w:rsidRPr="006B2F9B">
        <w:t>oncluímos que o desenvolvimento do sistema é possível e necessário.</w:t>
      </w:r>
      <w:r>
        <w:t xml:space="preserve"> </w:t>
      </w:r>
      <w:r w:rsidR="006B2F9B" w:rsidRPr="006B2F9B">
        <w:t>Possível a partir da análise detalhada das etapas de desenvolvimento, realizada com base nos conce</w:t>
      </w:r>
      <w:r w:rsidR="006B2F9B">
        <w:t>itos de Engenharia de Software.</w:t>
      </w:r>
      <w:r w:rsidR="006B2F9B" w:rsidRPr="006B2F9B">
        <w:t xml:space="preserve"> </w:t>
      </w:r>
      <w:r w:rsidR="006B2F9B">
        <w:t>S</w:t>
      </w:r>
      <w:r w:rsidR="006B2F9B" w:rsidRPr="006B2F9B">
        <w:t xml:space="preserve">endo que o </w:t>
      </w:r>
      <w:r w:rsidR="006B2F9B">
        <w:t>projeto</w:t>
      </w:r>
      <w:r w:rsidR="006B2F9B" w:rsidRPr="006B2F9B">
        <w:t xml:space="preserve"> torna-se viável</w:t>
      </w:r>
      <w:r w:rsidR="006B2F9B">
        <w:t xml:space="preserve"> </w:t>
      </w:r>
      <w:r w:rsidR="006B2F9B" w:rsidRPr="006B2F9B">
        <w:t>para atender as necessidades do cliente. Necessário porque fornecerá um maior controle das negociações e movimento financeiro, bem como relatórios que servirão de base para análises e definição de estratégias para a empresa.</w:t>
      </w:r>
    </w:p>
    <w:p w:rsidR="00EC2F24" w:rsidRDefault="00A228F1" w:rsidP="00A228F1">
      <w:pPr>
        <w:pStyle w:val="PargrafodaLista"/>
      </w:pPr>
      <w:r>
        <w:t xml:space="preserve">Mas, a maior experiência adquirida será em relação ao trabalho em equipe e ao gerenciamento do projeto, com destaque para </w:t>
      </w:r>
      <w:r w:rsidR="006B2F9B">
        <w:t>a</w:t>
      </w:r>
      <w:r>
        <w:t xml:space="preserve"> atribuição de atividades. A equipe sabe que somente trabalhando com dedicação será possível alcançar os objetivos. </w:t>
      </w:r>
    </w:p>
    <w:p w:rsidR="00EC2F24" w:rsidRDefault="00EC2F24" w:rsidP="00EC2F24">
      <w:r>
        <w:br w:type="page"/>
      </w:r>
    </w:p>
    <w:p w:rsidR="003661E7" w:rsidRDefault="00EC2F24" w:rsidP="00A228F1">
      <w:pPr>
        <w:pStyle w:val="PargrafodaLista"/>
      </w:pPr>
      <w:r>
        <w:lastRenderedPageBreak/>
        <w:t>[Referência Bibliográfica?</w:t>
      </w:r>
      <w:proofErr w:type="gramStart"/>
      <w:r>
        <w:t>]</w:t>
      </w:r>
      <w:proofErr w:type="gramEnd"/>
      <w:r w:rsidR="003661E7">
        <w:br w:type="page"/>
      </w:r>
    </w:p>
    <w:p w:rsidR="004C0BB2" w:rsidRPr="00415BBC" w:rsidRDefault="004C0BB2" w:rsidP="00181C14">
      <w:pPr>
        <w:pStyle w:val="Ttulo1"/>
        <w:numPr>
          <w:ilvl w:val="0"/>
          <w:numId w:val="25"/>
        </w:numPr>
        <w:autoSpaceDE/>
        <w:autoSpaceDN/>
        <w:rPr>
          <w:rStyle w:val="Forte"/>
          <w:b/>
          <w:caps/>
        </w:rPr>
      </w:pPr>
      <w:bookmarkStart w:id="31" w:name="_Toc421569187"/>
      <w:r w:rsidRPr="00415BBC">
        <w:rPr>
          <w:rStyle w:val="Forte"/>
          <w:b/>
          <w:caps/>
        </w:rPr>
        <w:lastRenderedPageBreak/>
        <w:t>RESPONSABILIDADES</w:t>
      </w:r>
      <w:bookmarkEnd w:id="31"/>
    </w:p>
    <w:p w:rsidR="004C0BB2" w:rsidRPr="002D0762" w:rsidRDefault="004C0BB2" w:rsidP="004C0BB2">
      <w:pPr>
        <w:pStyle w:val="Corpodetexto"/>
        <w:rPr>
          <w:rFonts w:ascii="Calibri" w:hAnsi="Calibri"/>
        </w:rPr>
      </w:pPr>
    </w:p>
    <w:p w:rsidR="00E76686" w:rsidRPr="002D0762" w:rsidRDefault="003661E7" w:rsidP="003661E7">
      <w:pPr>
        <w:jc w:val="center"/>
      </w:pPr>
      <w:r>
        <w:t xml:space="preserve">Curitiba,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9E4579">
        <w:rPr>
          <w:noProof/>
        </w:rPr>
        <w:t>9 de junho de 2015</w:t>
      </w:r>
      <w:r>
        <w:fldChar w:fldCharType="end"/>
      </w:r>
    </w:p>
    <w:p w:rsidR="00BB54C5" w:rsidRDefault="00BB54C5" w:rsidP="00E76686">
      <w:pPr>
        <w:pStyle w:val="Corpodetexto"/>
        <w:rPr>
          <w:rFonts w:ascii="Calibri" w:hAnsi="Calibri"/>
        </w:rPr>
      </w:pPr>
    </w:p>
    <w:p w:rsidR="003661E7" w:rsidRDefault="003661E7" w:rsidP="00E76686">
      <w:pPr>
        <w:pStyle w:val="Corpodetexto"/>
        <w:rPr>
          <w:rFonts w:ascii="Calibri" w:hAnsi="Calibri"/>
        </w:rPr>
      </w:pPr>
    </w:p>
    <w:p w:rsidR="003661E7" w:rsidRDefault="003661E7" w:rsidP="003661E7">
      <w:pPr>
        <w:jc w:val="center"/>
      </w:pPr>
      <w:r>
        <w:t>___________________________</w:t>
      </w:r>
    </w:p>
    <w:p w:rsidR="003661E7" w:rsidRDefault="003661E7" w:rsidP="003661E7">
      <w:pPr>
        <w:jc w:val="center"/>
      </w:pPr>
      <w:proofErr w:type="spellStart"/>
      <w:r>
        <w:t>Cleyton</w:t>
      </w:r>
      <w:proofErr w:type="spellEnd"/>
      <w:r w:rsidR="003D01EB">
        <w:t xml:space="preserve"> Pereira da Silva</w:t>
      </w:r>
    </w:p>
    <w:p w:rsidR="003661E7" w:rsidRDefault="003661E7" w:rsidP="003661E7">
      <w:pPr>
        <w:jc w:val="center"/>
      </w:pPr>
    </w:p>
    <w:p w:rsidR="003661E7" w:rsidRDefault="003661E7" w:rsidP="003661E7">
      <w:pPr>
        <w:jc w:val="center"/>
      </w:pPr>
      <w:r>
        <w:t>___________________________</w:t>
      </w:r>
    </w:p>
    <w:p w:rsidR="003661E7" w:rsidRDefault="003661E7" w:rsidP="003661E7">
      <w:pPr>
        <w:jc w:val="center"/>
      </w:pPr>
      <w:r>
        <w:t>Nicolas Daniel Engels</w:t>
      </w:r>
    </w:p>
    <w:p w:rsidR="003661E7" w:rsidRDefault="003661E7" w:rsidP="003661E7">
      <w:pPr>
        <w:jc w:val="center"/>
      </w:pPr>
    </w:p>
    <w:p w:rsidR="003661E7" w:rsidRDefault="003661E7" w:rsidP="003661E7">
      <w:pPr>
        <w:jc w:val="center"/>
      </w:pPr>
      <w:r>
        <w:t>___________________________</w:t>
      </w:r>
    </w:p>
    <w:p w:rsidR="003661E7" w:rsidRPr="002D0762" w:rsidRDefault="003661E7" w:rsidP="003661E7">
      <w:pPr>
        <w:jc w:val="center"/>
      </w:pPr>
      <w:r>
        <w:t>Robson</w:t>
      </w:r>
      <w:r w:rsidR="003D01EB">
        <w:t xml:space="preserve"> Schneider da Natividade</w:t>
      </w:r>
    </w:p>
    <w:sectPr w:rsidR="003661E7" w:rsidRPr="002D0762">
      <w:headerReference w:type="default" r:id="rId17"/>
      <w:footerReference w:type="default" r:id="rId1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9C7" w:rsidRDefault="00D129C7">
      <w:r>
        <w:separator/>
      </w:r>
    </w:p>
  </w:endnote>
  <w:endnote w:type="continuationSeparator" w:id="0">
    <w:p w:rsidR="00D129C7" w:rsidRDefault="00D1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4579" w:rsidRPr="0026359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4579" w:rsidRPr="0026359B" w:rsidRDefault="009E4579">
          <w:pPr>
            <w:ind w:right="360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4579" w:rsidRPr="0026359B" w:rsidRDefault="009E4579">
          <w:pPr>
            <w:jc w:val="center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sym w:font="Symbol" w:char="F0D3"/>
          </w: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DOCPROPERTY "Company"  \* MERGEFORMAT </w:instrText>
          </w:r>
          <w:r w:rsidRPr="0026359B">
            <w:rPr>
              <w:rFonts w:ascii="Calibri" w:hAnsi="Calibri"/>
            </w:rPr>
            <w:fldChar w:fldCharType="separate"/>
          </w:r>
          <w:r>
            <w:rPr>
              <w:rFonts w:ascii="Calibri" w:hAnsi="Calibri"/>
            </w:rPr>
            <w:t>PUCPR</w:t>
          </w:r>
          <w:r w:rsidRPr="0026359B">
            <w:rPr>
              <w:rFonts w:ascii="Calibri" w:hAnsi="Calibri"/>
            </w:rPr>
            <w:fldChar w:fldCharType="end"/>
          </w:r>
          <w:r w:rsidRPr="0026359B">
            <w:rPr>
              <w:rFonts w:ascii="Calibri" w:hAnsi="Calibri"/>
            </w:rPr>
            <w:t xml:space="preserve">, </w:t>
          </w: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DATE \@ "yyyy" </w:instrText>
          </w:r>
          <w:r w:rsidRPr="0026359B">
            <w:rPr>
              <w:rFonts w:ascii="Calibri" w:hAnsi="Calibri"/>
            </w:rPr>
            <w:fldChar w:fldCharType="separate"/>
          </w:r>
          <w:r>
            <w:rPr>
              <w:rFonts w:ascii="Calibri" w:hAnsi="Calibri"/>
              <w:noProof/>
            </w:rPr>
            <w:t>2015</w:t>
          </w:r>
          <w:r w:rsidRPr="0026359B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4579" w:rsidRPr="0026359B" w:rsidRDefault="009E4579">
          <w:pPr>
            <w:jc w:val="right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 xml:space="preserve">Pág. </w:t>
          </w:r>
          <w:r w:rsidRPr="0026359B">
            <w:rPr>
              <w:rStyle w:val="Nmerodepgina"/>
              <w:rFonts w:ascii="Calibri" w:hAnsi="Calibri"/>
            </w:rPr>
            <w:fldChar w:fldCharType="begin"/>
          </w:r>
          <w:r w:rsidRPr="0026359B">
            <w:rPr>
              <w:rStyle w:val="Nmerodepgina"/>
              <w:rFonts w:ascii="Calibri" w:hAnsi="Calibri"/>
            </w:rPr>
            <w:instrText xml:space="preserve"> PAGE </w:instrText>
          </w:r>
          <w:r w:rsidRPr="0026359B">
            <w:rPr>
              <w:rStyle w:val="Nmerodepgina"/>
              <w:rFonts w:ascii="Calibri" w:hAnsi="Calibri"/>
            </w:rPr>
            <w:fldChar w:fldCharType="separate"/>
          </w:r>
          <w:r w:rsidR="00354773">
            <w:rPr>
              <w:rStyle w:val="Nmerodepgina"/>
              <w:rFonts w:ascii="Calibri" w:hAnsi="Calibri"/>
              <w:noProof/>
            </w:rPr>
            <w:t>23</w:t>
          </w:r>
          <w:r w:rsidRPr="0026359B">
            <w:rPr>
              <w:rStyle w:val="Nmerodepgina"/>
              <w:rFonts w:ascii="Calibri" w:hAnsi="Calibri"/>
            </w:rPr>
            <w:fldChar w:fldCharType="end"/>
          </w:r>
          <w:r w:rsidRPr="0026359B">
            <w:rPr>
              <w:rStyle w:val="Nmerodepgina"/>
              <w:rFonts w:ascii="Calibri" w:hAnsi="Calibri"/>
            </w:rPr>
            <w:t xml:space="preserve"> de </w:t>
          </w:r>
          <w:r w:rsidRPr="0026359B">
            <w:rPr>
              <w:rStyle w:val="Nmerodepgina"/>
              <w:rFonts w:ascii="Calibri" w:hAnsi="Calibri"/>
            </w:rPr>
            <w:fldChar w:fldCharType="begin"/>
          </w:r>
          <w:r w:rsidRPr="0026359B">
            <w:rPr>
              <w:rStyle w:val="Nmerodepgina"/>
              <w:rFonts w:ascii="Calibri" w:hAnsi="Calibri"/>
            </w:rPr>
            <w:instrText xml:space="preserve"> NUMPAGES  \* MERGEFORMAT </w:instrText>
          </w:r>
          <w:r w:rsidRPr="0026359B">
            <w:rPr>
              <w:rStyle w:val="Nmerodepgina"/>
              <w:rFonts w:ascii="Calibri" w:hAnsi="Calibri"/>
            </w:rPr>
            <w:fldChar w:fldCharType="separate"/>
          </w:r>
          <w:r w:rsidR="00354773" w:rsidRPr="00354773">
            <w:rPr>
              <w:rStyle w:val="Nmerodepgina"/>
              <w:rFonts w:ascii="Calibri" w:hAnsi="Calibri"/>
              <w:noProof/>
              <w:lang w:val="en-US"/>
            </w:rPr>
            <w:t>23</w:t>
          </w:r>
          <w:r w:rsidRPr="0026359B">
            <w:rPr>
              <w:rStyle w:val="Nmerodepgina"/>
              <w:rFonts w:ascii="Calibri" w:hAnsi="Calibri"/>
            </w:rPr>
            <w:fldChar w:fldCharType="end"/>
          </w:r>
        </w:p>
      </w:tc>
    </w:tr>
  </w:tbl>
  <w:p w:rsidR="009E4579" w:rsidRDefault="009E457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9C7" w:rsidRDefault="00D129C7">
      <w:r>
        <w:separator/>
      </w:r>
    </w:p>
  </w:footnote>
  <w:footnote w:type="continuationSeparator" w:id="0">
    <w:p w:rsidR="00D129C7" w:rsidRDefault="00D129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579" w:rsidRDefault="009E4579">
    <w:pPr>
      <w:rPr>
        <w:szCs w:val="24"/>
      </w:rPr>
    </w:pPr>
  </w:p>
  <w:p w:rsidR="009E4579" w:rsidRDefault="009E4579">
    <w:pPr>
      <w:pBdr>
        <w:top w:val="single" w:sz="6" w:space="1" w:color="auto"/>
      </w:pBdr>
      <w:rPr>
        <w:szCs w:val="24"/>
      </w:rPr>
    </w:pPr>
  </w:p>
  <w:p w:rsidR="009E4579" w:rsidRPr="002D0762" w:rsidRDefault="009E4579" w:rsidP="002D0762">
    <w:pPr>
      <w:pStyle w:val="Ttulo"/>
      <w:jc w:val="right"/>
    </w:pPr>
    <w:proofErr w:type="spellStart"/>
    <w:r w:rsidRPr="002D0762">
      <w:t>Cleyton</w:t>
    </w:r>
    <w:proofErr w:type="spellEnd"/>
    <w:r w:rsidRPr="002D0762">
      <w:t xml:space="preserve"> Pereira da Silva</w:t>
    </w:r>
  </w:p>
  <w:p w:rsidR="009E4579" w:rsidRPr="002D0762" w:rsidRDefault="009E4579" w:rsidP="002D0762">
    <w:pPr>
      <w:pStyle w:val="Ttulo"/>
      <w:jc w:val="right"/>
    </w:pPr>
    <w:r w:rsidRPr="002D0762">
      <w:t>Nicolas Daniel Engels</w:t>
    </w:r>
  </w:p>
  <w:p w:rsidR="009E4579" w:rsidRPr="002D0762" w:rsidRDefault="009E4579" w:rsidP="002D0762">
    <w:pPr>
      <w:pStyle w:val="Ttulo"/>
      <w:jc w:val="right"/>
    </w:pPr>
    <w:r w:rsidRPr="002D0762">
      <w:t>Robson</w:t>
    </w:r>
    <w:r>
      <w:t xml:space="preserve"> Schneider da Natividade</w:t>
    </w:r>
  </w:p>
  <w:p w:rsidR="009E4579" w:rsidRDefault="009E4579">
    <w:pPr>
      <w:pBdr>
        <w:bottom w:val="single" w:sz="6" w:space="0" w:color="auto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4579" w:rsidRPr="0026359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4579" w:rsidRPr="0026359B" w:rsidRDefault="009E4579">
          <w:pPr>
            <w:rPr>
              <w:rFonts w:ascii="Calibri" w:hAnsi="Calibri"/>
            </w:rPr>
          </w:pP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SUBJECT  \* MERGEFORMAT </w:instrText>
          </w:r>
          <w:r w:rsidRPr="0026359B">
            <w:rPr>
              <w:rFonts w:ascii="Calibri" w:hAnsi="Calibri"/>
            </w:rPr>
            <w:fldChar w:fldCharType="separate"/>
          </w:r>
          <w:r>
            <w:rPr>
              <w:rFonts w:ascii="Calibri" w:hAnsi="Calibri"/>
            </w:rPr>
            <w:t>CNR Sistemas</w:t>
          </w:r>
          <w:r w:rsidRPr="0026359B">
            <w:rPr>
              <w:rFonts w:ascii="Calibri" w:hAnsi="Calibri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4579" w:rsidRPr="0026359B" w:rsidRDefault="009E4579" w:rsidP="0095085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 xml:space="preserve">  Versão:</w:t>
          </w:r>
          <w:r>
            <w:rPr>
              <w:rFonts w:ascii="Calibri" w:hAnsi="Calibri"/>
            </w:rPr>
            <w:t xml:space="preserve">           </w:t>
          </w:r>
          <w:r w:rsidRPr="0026359B">
            <w:rPr>
              <w:rFonts w:ascii="Calibri" w:hAnsi="Calibri"/>
            </w:rPr>
            <w:t>1.0</w:t>
          </w:r>
        </w:p>
      </w:tc>
    </w:tr>
    <w:tr w:rsidR="009E4579" w:rsidRPr="0026359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4579" w:rsidRPr="0026359B" w:rsidRDefault="009E4579">
          <w:pPr>
            <w:rPr>
              <w:rFonts w:ascii="Calibri" w:hAnsi="Calibri"/>
            </w:rPr>
          </w:pP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TITLE  \* MERGEFORMAT </w:instrText>
          </w:r>
          <w:r w:rsidRPr="0026359B">
            <w:rPr>
              <w:rFonts w:ascii="Calibri" w:hAnsi="Calibri"/>
            </w:rPr>
            <w:fldChar w:fldCharType="separate"/>
          </w:r>
          <w:r w:rsidRPr="0026359B">
            <w:rPr>
              <w:rFonts w:ascii="Calibri" w:hAnsi="Calibri"/>
            </w:rPr>
            <w:t>Visão de Projeto</w:t>
          </w:r>
          <w:r w:rsidRPr="0026359B">
            <w:rPr>
              <w:rFonts w:ascii="Calibri" w:hAnsi="Calibri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4579" w:rsidRPr="0026359B" w:rsidRDefault="009E4579" w:rsidP="00950857">
          <w:pPr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 xml:space="preserve">  Data: </w:t>
          </w:r>
          <w:r>
            <w:rPr>
              <w:rFonts w:ascii="Calibri" w:hAnsi="Calibri"/>
            </w:rPr>
            <w:t>26/05/2015</w:t>
          </w:r>
        </w:p>
      </w:tc>
    </w:tr>
  </w:tbl>
  <w:p w:rsidR="009E4579" w:rsidRDefault="009E457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170104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A44E95"/>
    <w:multiLevelType w:val="hybridMultilevel"/>
    <w:tmpl w:val="E506CE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C2E49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46926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FC70D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4097FD3"/>
    <w:multiLevelType w:val="hybridMultilevel"/>
    <w:tmpl w:val="59BCDA74"/>
    <w:lvl w:ilvl="0" w:tplc="B498C2DA">
      <w:start w:val="1"/>
      <w:numFmt w:val="bullet"/>
      <w:pStyle w:val="Itemcom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2060DB0"/>
    <w:multiLevelType w:val="hybridMultilevel"/>
    <w:tmpl w:val="9A2898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AC0C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6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5"/>
  </w:num>
  <w:num w:numId="9">
    <w:abstractNumId w:val="4"/>
  </w:num>
  <w:num w:numId="10">
    <w:abstractNumId w:val="12"/>
  </w:num>
  <w:num w:numId="11">
    <w:abstractNumId w:val="10"/>
  </w:num>
  <w:num w:numId="12">
    <w:abstractNumId w:val="24"/>
  </w:num>
  <w:num w:numId="13">
    <w:abstractNumId w:val="9"/>
  </w:num>
  <w:num w:numId="14">
    <w:abstractNumId w:val="5"/>
  </w:num>
  <w:num w:numId="15">
    <w:abstractNumId w:val="21"/>
  </w:num>
  <w:num w:numId="16">
    <w:abstractNumId w:val="15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0"/>
  </w:num>
  <w:num w:numId="22">
    <w:abstractNumId w:val="22"/>
  </w:num>
  <w:num w:numId="23">
    <w:abstractNumId w:val="19"/>
  </w:num>
  <w:num w:numId="24">
    <w:abstractNumId w:val="19"/>
  </w:num>
  <w:num w:numId="25">
    <w:abstractNumId w:val="14"/>
  </w:num>
  <w:num w:numId="26">
    <w:abstractNumId w:val="3"/>
  </w:num>
  <w:num w:numId="27">
    <w:abstractNumId w:val="6"/>
  </w:num>
  <w:num w:numId="28">
    <w:abstractNumId w:val="2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63"/>
    <w:rsid w:val="000052C9"/>
    <w:rsid w:val="0001553A"/>
    <w:rsid w:val="00070957"/>
    <w:rsid w:val="000740C7"/>
    <w:rsid w:val="00085BD5"/>
    <w:rsid w:val="000A5F81"/>
    <w:rsid w:val="000F6A25"/>
    <w:rsid w:val="00113C1C"/>
    <w:rsid w:val="001148A1"/>
    <w:rsid w:val="00130458"/>
    <w:rsid w:val="00153F95"/>
    <w:rsid w:val="00170529"/>
    <w:rsid w:val="00181C14"/>
    <w:rsid w:val="001909D5"/>
    <w:rsid w:val="001A37DD"/>
    <w:rsid w:val="001B756F"/>
    <w:rsid w:val="001C6349"/>
    <w:rsid w:val="00210C3D"/>
    <w:rsid w:val="002408A5"/>
    <w:rsid w:val="002411BB"/>
    <w:rsid w:val="00253C7B"/>
    <w:rsid w:val="0026359B"/>
    <w:rsid w:val="00290A12"/>
    <w:rsid w:val="002A4E50"/>
    <w:rsid w:val="002C5FB8"/>
    <w:rsid w:val="002D0762"/>
    <w:rsid w:val="002E2E14"/>
    <w:rsid w:val="00312FEA"/>
    <w:rsid w:val="00324041"/>
    <w:rsid w:val="00354773"/>
    <w:rsid w:val="00365E9C"/>
    <w:rsid w:val="003661E7"/>
    <w:rsid w:val="00373126"/>
    <w:rsid w:val="003806BD"/>
    <w:rsid w:val="003A0256"/>
    <w:rsid w:val="003A0A2E"/>
    <w:rsid w:val="003B33C2"/>
    <w:rsid w:val="003C4086"/>
    <w:rsid w:val="003D01EB"/>
    <w:rsid w:val="00415BBC"/>
    <w:rsid w:val="004204BF"/>
    <w:rsid w:val="00425172"/>
    <w:rsid w:val="00444674"/>
    <w:rsid w:val="004510FA"/>
    <w:rsid w:val="00451F65"/>
    <w:rsid w:val="004676AB"/>
    <w:rsid w:val="00474802"/>
    <w:rsid w:val="004805FA"/>
    <w:rsid w:val="004A67DF"/>
    <w:rsid w:val="004C0BB2"/>
    <w:rsid w:val="004C4645"/>
    <w:rsid w:val="004C509B"/>
    <w:rsid w:val="00540FA9"/>
    <w:rsid w:val="00547728"/>
    <w:rsid w:val="005660F9"/>
    <w:rsid w:val="00570F1C"/>
    <w:rsid w:val="005A24DA"/>
    <w:rsid w:val="005A79E8"/>
    <w:rsid w:val="005E797E"/>
    <w:rsid w:val="005F130A"/>
    <w:rsid w:val="00641B29"/>
    <w:rsid w:val="00663AF1"/>
    <w:rsid w:val="006B2E8D"/>
    <w:rsid w:val="006B2F9B"/>
    <w:rsid w:val="006C7E63"/>
    <w:rsid w:val="006E085D"/>
    <w:rsid w:val="00705CD5"/>
    <w:rsid w:val="00717AC6"/>
    <w:rsid w:val="0075272C"/>
    <w:rsid w:val="0079440F"/>
    <w:rsid w:val="007E08B1"/>
    <w:rsid w:val="007E5B52"/>
    <w:rsid w:val="007E6C3A"/>
    <w:rsid w:val="00816D6D"/>
    <w:rsid w:val="00822579"/>
    <w:rsid w:val="008322F7"/>
    <w:rsid w:val="0083759D"/>
    <w:rsid w:val="00862945"/>
    <w:rsid w:val="008866C8"/>
    <w:rsid w:val="00895EA8"/>
    <w:rsid w:val="008A1813"/>
    <w:rsid w:val="008A5538"/>
    <w:rsid w:val="008C4A01"/>
    <w:rsid w:val="00923095"/>
    <w:rsid w:val="0094293F"/>
    <w:rsid w:val="00945DE8"/>
    <w:rsid w:val="00946A77"/>
    <w:rsid w:val="00950857"/>
    <w:rsid w:val="009A0C5A"/>
    <w:rsid w:val="009B4D28"/>
    <w:rsid w:val="009C6717"/>
    <w:rsid w:val="009E4579"/>
    <w:rsid w:val="00A06439"/>
    <w:rsid w:val="00A228F1"/>
    <w:rsid w:val="00A31B5F"/>
    <w:rsid w:val="00A340C1"/>
    <w:rsid w:val="00A72AF8"/>
    <w:rsid w:val="00AA1922"/>
    <w:rsid w:val="00AC39D4"/>
    <w:rsid w:val="00AC3C37"/>
    <w:rsid w:val="00AF4BE9"/>
    <w:rsid w:val="00B02917"/>
    <w:rsid w:val="00B33658"/>
    <w:rsid w:val="00B350D7"/>
    <w:rsid w:val="00B417E3"/>
    <w:rsid w:val="00B617E1"/>
    <w:rsid w:val="00B741BB"/>
    <w:rsid w:val="00B7540A"/>
    <w:rsid w:val="00B75F4A"/>
    <w:rsid w:val="00B93B0B"/>
    <w:rsid w:val="00BB1B62"/>
    <w:rsid w:val="00BB54C5"/>
    <w:rsid w:val="00BC3465"/>
    <w:rsid w:val="00BD2EF5"/>
    <w:rsid w:val="00C2610F"/>
    <w:rsid w:val="00C35303"/>
    <w:rsid w:val="00C45A19"/>
    <w:rsid w:val="00C527A2"/>
    <w:rsid w:val="00CB7CE9"/>
    <w:rsid w:val="00CC5A73"/>
    <w:rsid w:val="00CC7B6C"/>
    <w:rsid w:val="00CE2A8A"/>
    <w:rsid w:val="00CF2C67"/>
    <w:rsid w:val="00D055B0"/>
    <w:rsid w:val="00D129C7"/>
    <w:rsid w:val="00D258D0"/>
    <w:rsid w:val="00D56D56"/>
    <w:rsid w:val="00D71595"/>
    <w:rsid w:val="00DA5F64"/>
    <w:rsid w:val="00DA6F64"/>
    <w:rsid w:val="00DC3C8B"/>
    <w:rsid w:val="00DD58D7"/>
    <w:rsid w:val="00DE1970"/>
    <w:rsid w:val="00E04D46"/>
    <w:rsid w:val="00E61053"/>
    <w:rsid w:val="00E71ED7"/>
    <w:rsid w:val="00E76686"/>
    <w:rsid w:val="00E938A6"/>
    <w:rsid w:val="00EB0503"/>
    <w:rsid w:val="00EC2F24"/>
    <w:rsid w:val="00EC4533"/>
    <w:rsid w:val="00ED03D8"/>
    <w:rsid w:val="00ED5100"/>
    <w:rsid w:val="00F13D20"/>
    <w:rsid w:val="00F32E35"/>
    <w:rsid w:val="00F34626"/>
    <w:rsid w:val="00FA09EE"/>
    <w:rsid w:val="00FA3872"/>
    <w:rsid w:val="00FB7F0B"/>
    <w:rsid w:val="00FC13C9"/>
    <w:rsid w:val="00F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6717"/>
    <w:pPr>
      <w:widowControl w:val="0"/>
      <w:autoSpaceDE w:val="0"/>
      <w:autoSpaceDN w:val="0"/>
      <w:spacing w:line="240" w:lineRule="atLeast"/>
    </w:pPr>
    <w:rPr>
      <w:snapToGrid w:val="0"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740C7"/>
    <w:pPr>
      <w:spacing w:line="240" w:lineRule="auto"/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rsid w:val="002D0762"/>
    <w:pPr>
      <w:spacing w:after="60"/>
      <w:jc w:val="right"/>
    </w:pPr>
    <w:rPr>
      <w:iCs/>
      <w:sz w:val="28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81C14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C35303"/>
    <w:pPr>
      <w:spacing w:after="120"/>
      <w:ind w:left="720"/>
      <w:jc w:val="both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sid w:val="002D0762"/>
    <w:rPr>
      <w:rFonts w:ascii="Times New Roman" w:hAnsi="Times New Roman"/>
      <w:b/>
      <w:bCs/>
      <w:sz w:val="24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eastAsia="pt-BR"/>
    </w:rPr>
  </w:style>
  <w:style w:type="character" w:customStyle="1" w:styleId="InfoBlueChar">
    <w:name w:val="InfoBlue Char"/>
    <w:link w:val="InfoBlue"/>
    <w:rsid w:val="00C35303"/>
    <w:rPr>
      <w:i/>
      <w:iCs/>
      <w:snapToGrid w:val="0"/>
      <w:color w:val="0000FF"/>
      <w:lang w:val="pt-BR" w:eastAsia="en-US" w:bidi="ar-SA"/>
    </w:rPr>
  </w:style>
  <w:style w:type="table" w:styleId="Tabelacomgrade">
    <w:name w:val="Table Grid"/>
    <w:basedOn w:val="Tabelanormal"/>
    <w:uiPriority w:val="59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</w:numPr>
      <w:spacing w:before="0" w:after="0" w:line="240" w:lineRule="auto"/>
      <w:ind w:left="720" w:hanging="720"/>
    </w:pPr>
    <w:rPr>
      <w:rFonts w:ascii="Lucida Sans" w:hAnsi="Lucida Sans"/>
      <w:i w:val="0"/>
      <w:sz w:val="24"/>
      <w:szCs w:val="24"/>
      <w:u w:val="single"/>
    </w:rPr>
  </w:style>
  <w:style w:type="paragraph" w:customStyle="1" w:styleId="Explicao">
    <w:name w:val="Explicação"/>
    <w:basedOn w:val="InfoBlue"/>
    <w:rsid w:val="00C45A19"/>
    <w:pPr>
      <w:spacing w:after="0" w:line="240" w:lineRule="auto"/>
      <w:ind w:left="0"/>
    </w:pPr>
  </w:style>
  <w:style w:type="paragraph" w:customStyle="1" w:styleId="Itemcombullet">
    <w:name w:val="Item com bullet"/>
    <w:basedOn w:val="Normal"/>
    <w:rsid w:val="00E76686"/>
    <w:pPr>
      <w:numPr>
        <w:numId w:val="23"/>
      </w:numPr>
    </w:pPr>
  </w:style>
  <w:style w:type="paragraph" w:styleId="Textodebalo">
    <w:name w:val="Balloon Text"/>
    <w:basedOn w:val="Normal"/>
    <w:link w:val="TextodebaloChar"/>
    <w:rsid w:val="005F1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F130A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SemEspaamento">
    <w:name w:val="No Spacing"/>
    <w:uiPriority w:val="1"/>
    <w:qFormat/>
    <w:rsid w:val="002D0762"/>
    <w:pPr>
      <w:widowControl w:val="0"/>
      <w:autoSpaceDE w:val="0"/>
      <w:autoSpaceDN w:val="0"/>
    </w:pPr>
    <w:rPr>
      <w:snapToGrid w:val="0"/>
      <w:lang w:eastAsia="en-US"/>
    </w:rPr>
  </w:style>
  <w:style w:type="character" w:styleId="TtulodoLivro">
    <w:name w:val="Book Title"/>
    <w:uiPriority w:val="33"/>
    <w:qFormat/>
    <w:rsid w:val="002D0762"/>
    <w:rPr>
      <w:b w:val="0"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6717"/>
    <w:pPr>
      <w:spacing w:before="120" w:line="360" w:lineRule="auto"/>
      <w:ind w:firstLine="709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6717"/>
    <w:pPr>
      <w:widowControl w:val="0"/>
      <w:autoSpaceDE w:val="0"/>
      <w:autoSpaceDN w:val="0"/>
      <w:spacing w:line="240" w:lineRule="atLeast"/>
    </w:pPr>
    <w:rPr>
      <w:snapToGrid w:val="0"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740C7"/>
    <w:pPr>
      <w:spacing w:line="240" w:lineRule="auto"/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rsid w:val="002D0762"/>
    <w:pPr>
      <w:spacing w:after="60"/>
      <w:jc w:val="right"/>
    </w:pPr>
    <w:rPr>
      <w:iCs/>
      <w:sz w:val="28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81C14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C35303"/>
    <w:pPr>
      <w:spacing w:after="120"/>
      <w:ind w:left="720"/>
      <w:jc w:val="both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sid w:val="002D0762"/>
    <w:rPr>
      <w:rFonts w:ascii="Times New Roman" w:hAnsi="Times New Roman"/>
      <w:b/>
      <w:bCs/>
      <w:sz w:val="24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eastAsia="pt-BR"/>
    </w:rPr>
  </w:style>
  <w:style w:type="character" w:customStyle="1" w:styleId="InfoBlueChar">
    <w:name w:val="InfoBlue Char"/>
    <w:link w:val="InfoBlue"/>
    <w:rsid w:val="00C35303"/>
    <w:rPr>
      <w:i/>
      <w:iCs/>
      <w:snapToGrid w:val="0"/>
      <w:color w:val="0000FF"/>
      <w:lang w:val="pt-BR" w:eastAsia="en-US" w:bidi="ar-SA"/>
    </w:rPr>
  </w:style>
  <w:style w:type="table" w:styleId="Tabelacomgrade">
    <w:name w:val="Table Grid"/>
    <w:basedOn w:val="Tabelanormal"/>
    <w:uiPriority w:val="59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</w:numPr>
      <w:spacing w:before="0" w:after="0" w:line="240" w:lineRule="auto"/>
      <w:ind w:left="720" w:hanging="720"/>
    </w:pPr>
    <w:rPr>
      <w:rFonts w:ascii="Lucida Sans" w:hAnsi="Lucida Sans"/>
      <w:i w:val="0"/>
      <w:sz w:val="24"/>
      <w:szCs w:val="24"/>
      <w:u w:val="single"/>
    </w:rPr>
  </w:style>
  <w:style w:type="paragraph" w:customStyle="1" w:styleId="Explicao">
    <w:name w:val="Explicação"/>
    <w:basedOn w:val="InfoBlue"/>
    <w:rsid w:val="00C45A19"/>
    <w:pPr>
      <w:spacing w:after="0" w:line="240" w:lineRule="auto"/>
      <w:ind w:left="0"/>
    </w:pPr>
  </w:style>
  <w:style w:type="paragraph" w:customStyle="1" w:styleId="Itemcombullet">
    <w:name w:val="Item com bullet"/>
    <w:basedOn w:val="Normal"/>
    <w:rsid w:val="00E76686"/>
    <w:pPr>
      <w:numPr>
        <w:numId w:val="23"/>
      </w:numPr>
    </w:pPr>
  </w:style>
  <w:style w:type="paragraph" w:styleId="Textodebalo">
    <w:name w:val="Balloon Text"/>
    <w:basedOn w:val="Normal"/>
    <w:link w:val="TextodebaloChar"/>
    <w:rsid w:val="005F1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F130A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SemEspaamento">
    <w:name w:val="No Spacing"/>
    <w:uiPriority w:val="1"/>
    <w:qFormat/>
    <w:rsid w:val="002D0762"/>
    <w:pPr>
      <w:widowControl w:val="0"/>
      <w:autoSpaceDE w:val="0"/>
      <w:autoSpaceDN w:val="0"/>
    </w:pPr>
    <w:rPr>
      <w:snapToGrid w:val="0"/>
      <w:lang w:eastAsia="en-US"/>
    </w:rPr>
  </w:style>
  <w:style w:type="character" w:styleId="TtulodoLivro">
    <w:name w:val="Book Title"/>
    <w:uiPriority w:val="33"/>
    <w:qFormat/>
    <w:rsid w:val="002D0762"/>
    <w:rPr>
      <w:b w:val="0"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6717"/>
    <w:pPr>
      <w:spacing w:before="120" w:line="360" w:lineRule="auto"/>
      <w:ind w:firstLine="709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roduto.mercadolivre.com.br/MLB-647610569-office-365-personal-licenca-anual-microsoft-1-usuario-_J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ostgresql.org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www.rhinfo.com.br/sal-ti.htm%20-%20Acessado%20em%2009/06/2015%20&#224;s%2023:2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clipse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roduto.mercadolivre.com.br/MLB-663417934-notebook-dell-vostro-3300-core-i5-4gb-500gb-tela-133-win7-_JM" TargetMode="External"/><Relationship Id="rId10" Type="http://schemas.openxmlformats.org/officeDocument/2006/relationships/hyperlink" Target="http://astah.net/editions/community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magazineluiza.com.br/notebook-dell-inspiron-i14-3442-a30-intel-core-i5-4gb-1tb-windows-8.1-mochila-para-notebook/p/2092033/in/nod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eila.reinehr\Meus%20documentos\F&#225;brica%20de%20Software%202003\RUP\RUP2002a_portugu&#234;s\wordtmpl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BE2-EE7A-45A0-A1C7-8511482D1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773</TotalTime>
  <Pages>23</Pages>
  <Words>3414</Words>
  <Characters>18438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de Projeto</vt:lpstr>
    </vt:vector>
  </TitlesOfParts>
  <Company>PUCPR</Company>
  <LinksUpToDate>false</LinksUpToDate>
  <CharactersWithSpaces>21809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de Projeto</dc:title>
  <dc:subject>CNR Sistemas</dc:subject>
  <dc:creator>Sheila Reinehr</dc:creator>
  <cp:keywords/>
  <dc:description>Adaptado do RUP para as necessidades do módulo de Engenharia de Requisitos.</dc:description>
  <cp:lastModifiedBy>Nicobook2</cp:lastModifiedBy>
  <cp:revision>25</cp:revision>
  <cp:lastPrinted>2006-07-25T14:50:00Z</cp:lastPrinted>
  <dcterms:created xsi:type="dcterms:W3CDTF">2015-05-29T00:43:00Z</dcterms:created>
  <dcterms:modified xsi:type="dcterms:W3CDTF">2015-06-10T02:42:00Z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